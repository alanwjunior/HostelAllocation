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CB9DF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UNIVERSIDADE FEDERAL DE Minas gerais</w:t>
      </w:r>
    </w:p>
    <w:p w14:paraId="1F6CB9E0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escola de Engenharia</w:t>
      </w:r>
    </w:p>
    <w:p w14:paraId="1F6CB9E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curso de Engenharia de sistemas</w:t>
      </w:r>
    </w:p>
    <w:p w14:paraId="1F6CB9E2" w14:textId="77777777" w:rsidR="005F3A92" w:rsidRDefault="005F3A92">
      <w:pPr>
        <w:pStyle w:val="CF-CapaeFolhadeRosto"/>
        <w:rPr>
          <w:lang w:val="pt-BR"/>
        </w:rPr>
      </w:pPr>
    </w:p>
    <w:p w14:paraId="1F6CB9E3" w14:textId="77777777" w:rsidR="005F3A92" w:rsidRDefault="005F3A92">
      <w:pPr>
        <w:pStyle w:val="CF-CapaeFolhadeRosto"/>
        <w:rPr>
          <w:lang w:val="pt-BR"/>
        </w:rPr>
      </w:pPr>
    </w:p>
    <w:p w14:paraId="1F6CB9E4" w14:textId="77777777" w:rsidR="005F3A92" w:rsidRDefault="005F3A92">
      <w:pPr>
        <w:pStyle w:val="CF-CapaeFolhadeRosto"/>
        <w:rPr>
          <w:lang w:val="pt-BR"/>
        </w:rPr>
      </w:pPr>
    </w:p>
    <w:p w14:paraId="1F6CB9E5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ALAN WILCKAY LAGE OLIVEIRA JUNIOR</w:t>
      </w:r>
    </w:p>
    <w:p w14:paraId="1F6CB9E6" w14:textId="77777777" w:rsidR="005F3A92" w:rsidRDefault="005F3A92">
      <w:pPr>
        <w:pStyle w:val="CF-CapaeFolhadeRosto"/>
        <w:rPr>
          <w:lang w:val="pt-BR"/>
        </w:rPr>
      </w:pPr>
    </w:p>
    <w:p w14:paraId="1F6CB9E7" w14:textId="77777777" w:rsidR="005F3A92" w:rsidRDefault="005F3A92">
      <w:pPr>
        <w:pStyle w:val="CF-CapaeFolhadeRosto"/>
        <w:rPr>
          <w:lang w:val="pt-BR"/>
        </w:rPr>
      </w:pPr>
    </w:p>
    <w:p w14:paraId="1F6CB9E8" w14:textId="77777777" w:rsidR="005F3A92" w:rsidRDefault="005F3A92">
      <w:pPr>
        <w:pStyle w:val="CF-CapaeFolhadeRosto"/>
        <w:rPr>
          <w:lang w:val="pt-BR"/>
        </w:rPr>
      </w:pPr>
    </w:p>
    <w:p w14:paraId="1F6CB9E9" w14:textId="77777777" w:rsidR="005F3A92" w:rsidRDefault="005F3A92">
      <w:pPr>
        <w:pStyle w:val="CF-CapaeFolhadeRosto"/>
        <w:rPr>
          <w:lang w:val="pt-BR"/>
        </w:rPr>
      </w:pPr>
    </w:p>
    <w:p w14:paraId="1F6CB9EA" w14:textId="77777777" w:rsidR="005F3A92" w:rsidRDefault="005F3A92">
      <w:pPr>
        <w:pStyle w:val="CF-CapaeFolhadeRosto"/>
        <w:rPr>
          <w:lang w:val="pt-BR"/>
        </w:rPr>
      </w:pPr>
    </w:p>
    <w:p w14:paraId="1F6CB9EB" w14:textId="77777777" w:rsidR="005F3A92" w:rsidRDefault="005F3A92">
      <w:pPr>
        <w:pStyle w:val="CF-CapaeFolhadeRosto"/>
        <w:rPr>
          <w:lang w:val="pt-BR"/>
        </w:rPr>
      </w:pPr>
    </w:p>
    <w:p w14:paraId="1F6CB9EC" w14:textId="77777777" w:rsidR="005F3A92" w:rsidRDefault="00191154">
      <w:pPr>
        <w:pStyle w:val="CF-TtulodaCapaedaFolhadeRosto"/>
      </w:pPr>
      <w:r>
        <w:t>otimização do planejamento do escalonamento de quartos de um hostel em uma janela de tempo</w:t>
      </w:r>
    </w:p>
    <w:p w14:paraId="1F6CB9ED" w14:textId="77777777" w:rsidR="005F3A92" w:rsidRDefault="00191154">
      <w:pPr>
        <w:pStyle w:val="CF-TtulodaCapaedaFolhadeRosto"/>
      </w:pPr>
      <w:r>
        <w:t>- ASPECTOS HUMANOS -</w:t>
      </w:r>
    </w:p>
    <w:p w14:paraId="1F6CB9EE" w14:textId="77777777" w:rsidR="005F3A92" w:rsidRDefault="005F3A92">
      <w:pPr>
        <w:pStyle w:val="CF-CapaeFolhadeRosto"/>
        <w:rPr>
          <w:lang w:val="pt-BR"/>
        </w:rPr>
      </w:pPr>
    </w:p>
    <w:p w14:paraId="1F6CB9EF" w14:textId="77777777" w:rsidR="005F3A92" w:rsidRDefault="005F3A92">
      <w:pPr>
        <w:pStyle w:val="CF-CapaeFolhadeRosto"/>
        <w:rPr>
          <w:lang w:val="pt-BR"/>
        </w:rPr>
      </w:pPr>
    </w:p>
    <w:p w14:paraId="1F6CB9F0" w14:textId="77777777" w:rsidR="005F3A92" w:rsidRDefault="005F3A92">
      <w:pPr>
        <w:pStyle w:val="CF-CapaeFolhadeRosto"/>
        <w:rPr>
          <w:lang w:val="pt-BR"/>
        </w:rPr>
      </w:pPr>
    </w:p>
    <w:p w14:paraId="1F6CB9F1" w14:textId="77777777" w:rsidR="005F3A92" w:rsidRDefault="005F3A92">
      <w:pPr>
        <w:pStyle w:val="CF-CapaeFolhadeRosto"/>
        <w:rPr>
          <w:lang w:val="pt-BR"/>
        </w:rPr>
      </w:pPr>
    </w:p>
    <w:p w14:paraId="1F6CB9F2" w14:textId="77777777" w:rsidR="005F3A92" w:rsidRDefault="005F3A92">
      <w:pPr>
        <w:pStyle w:val="CF-CapaeFolhadeRosto"/>
        <w:rPr>
          <w:lang w:val="pt-BR"/>
        </w:rPr>
      </w:pPr>
    </w:p>
    <w:p w14:paraId="1F6CB9F3" w14:textId="77777777" w:rsidR="005F3A92" w:rsidRDefault="005F3A92">
      <w:pPr>
        <w:pStyle w:val="CF-CapaeFolhadeRosto"/>
        <w:rPr>
          <w:lang w:val="pt-BR"/>
        </w:rPr>
      </w:pPr>
    </w:p>
    <w:p w14:paraId="1F6CB9F4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Trabalho de conclusão de curso I</w:t>
      </w:r>
      <w:r w:rsidR="008836CF">
        <w:rPr>
          <w:lang w:val="pt-BR"/>
        </w:rPr>
        <w:t>I</w:t>
      </w:r>
    </w:p>
    <w:p w14:paraId="1F6CB9F5" w14:textId="77777777" w:rsidR="005F3A92" w:rsidRDefault="005F3A92">
      <w:pPr>
        <w:pStyle w:val="CF-CapaeFolhadeRosto"/>
        <w:rPr>
          <w:lang w:val="pt-BR"/>
        </w:rPr>
      </w:pPr>
    </w:p>
    <w:p w14:paraId="1F6CB9F6" w14:textId="77777777" w:rsidR="005F3A92" w:rsidRDefault="005F3A92">
      <w:pPr>
        <w:pStyle w:val="CF-CapaeFolhadeRosto"/>
        <w:rPr>
          <w:lang w:val="pt-BR"/>
        </w:rPr>
      </w:pPr>
    </w:p>
    <w:p w14:paraId="1F6CB9F7" w14:textId="77777777" w:rsidR="005F3A92" w:rsidRDefault="005F3A92">
      <w:pPr>
        <w:pStyle w:val="CF-CapaeFolhadeRosto"/>
        <w:rPr>
          <w:lang w:val="pt-BR"/>
        </w:rPr>
      </w:pPr>
    </w:p>
    <w:p w14:paraId="1F6CB9F8" w14:textId="77777777" w:rsidR="005F3A92" w:rsidRDefault="005F3A92">
      <w:pPr>
        <w:pStyle w:val="CF-CapaeFolhadeRosto"/>
        <w:rPr>
          <w:lang w:val="pt-BR"/>
        </w:rPr>
      </w:pPr>
    </w:p>
    <w:p w14:paraId="1F6CB9F9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9FA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2018</w:t>
      </w:r>
    </w:p>
    <w:p w14:paraId="1F6CB9FB" w14:textId="77777777" w:rsidR="005F3A92" w:rsidRDefault="00191154">
      <w:pPr>
        <w:pStyle w:val="CF-CapaeFolhadeRosto"/>
        <w:pageBreakBefore/>
        <w:rPr>
          <w:lang w:val="pt-BR"/>
        </w:rPr>
      </w:pPr>
      <w:r>
        <w:rPr>
          <w:lang w:val="pt-BR"/>
        </w:rPr>
        <w:lastRenderedPageBreak/>
        <w:t>ALAN WILCKAY LAGE OLIVEIRA JUNIOR</w:t>
      </w:r>
    </w:p>
    <w:p w14:paraId="1F6CB9FC" w14:textId="77777777" w:rsidR="005F3A92" w:rsidRDefault="005F3A92">
      <w:pPr>
        <w:pStyle w:val="CF-CapaeFolhadeRosto"/>
        <w:rPr>
          <w:lang w:val="pt-BR"/>
        </w:rPr>
      </w:pPr>
    </w:p>
    <w:p w14:paraId="1F6CB9FD" w14:textId="77777777" w:rsidR="005F3A92" w:rsidRDefault="005F3A92">
      <w:pPr>
        <w:pStyle w:val="CF-CapaeFolhadeRosto"/>
        <w:rPr>
          <w:lang w:val="pt-BR"/>
        </w:rPr>
      </w:pPr>
    </w:p>
    <w:p w14:paraId="1F6CB9FE" w14:textId="77777777" w:rsidR="005F3A92" w:rsidRDefault="005F3A92">
      <w:pPr>
        <w:pStyle w:val="CF-CapaeFolhadeRosto"/>
        <w:rPr>
          <w:lang w:val="pt-BR"/>
        </w:rPr>
      </w:pPr>
    </w:p>
    <w:p w14:paraId="1F6CB9FF" w14:textId="77777777" w:rsidR="005F3A92" w:rsidRDefault="005F3A92">
      <w:pPr>
        <w:pStyle w:val="CF-CapaeFolhadeRosto"/>
        <w:rPr>
          <w:lang w:val="pt-BR"/>
        </w:rPr>
      </w:pPr>
    </w:p>
    <w:p w14:paraId="1F6CBA00" w14:textId="77777777" w:rsidR="005F3A92" w:rsidRDefault="005F3A92">
      <w:pPr>
        <w:pStyle w:val="CF-CapaeFolhadeRosto"/>
        <w:rPr>
          <w:lang w:val="pt-BR"/>
        </w:rPr>
      </w:pPr>
    </w:p>
    <w:p w14:paraId="1F6CBA01" w14:textId="77777777" w:rsidR="005F3A92" w:rsidRDefault="005F3A92">
      <w:pPr>
        <w:pStyle w:val="CF-CapaeFolhadeRosto"/>
        <w:rPr>
          <w:lang w:val="pt-BR"/>
        </w:rPr>
      </w:pPr>
    </w:p>
    <w:p w14:paraId="1F6CBA02" w14:textId="77777777" w:rsidR="005F3A92" w:rsidRDefault="005F3A92">
      <w:pPr>
        <w:pStyle w:val="CF-CapaeFolhadeRosto"/>
        <w:rPr>
          <w:lang w:val="pt-BR"/>
        </w:rPr>
      </w:pPr>
    </w:p>
    <w:p w14:paraId="1F6CBA03" w14:textId="77777777" w:rsidR="005F3A92" w:rsidRDefault="005F3A92">
      <w:pPr>
        <w:pStyle w:val="CF-CapaeFolhadeRosto"/>
        <w:rPr>
          <w:lang w:val="pt-BR"/>
        </w:rPr>
      </w:pPr>
    </w:p>
    <w:p w14:paraId="1F6CBA04" w14:textId="77777777" w:rsidR="005F3A92" w:rsidRDefault="005F3A92">
      <w:pPr>
        <w:pStyle w:val="CF-CapaeFolhadeRosto"/>
        <w:rPr>
          <w:lang w:val="pt-BR"/>
        </w:rPr>
      </w:pPr>
    </w:p>
    <w:p w14:paraId="1F6CBA05" w14:textId="77777777" w:rsidR="005F3A92" w:rsidRDefault="005F3A92">
      <w:pPr>
        <w:pStyle w:val="CF-CapaeFolhadeRosto"/>
        <w:rPr>
          <w:lang w:val="pt-BR"/>
        </w:rPr>
      </w:pPr>
    </w:p>
    <w:p w14:paraId="1F6CBA06" w14:textId="77777777" w:rsidR="005F3A92" w:rsidRDefault="005F3A92">
      <w:pPr>
        <w:pStyle w:val="CF-CapaeFolhadeRosto"/>
        <w:rPr>
          <w:lang w:val="pt-BR"/>
        </w:rPr>
      </w:pPr>
    </w:p>
    <w:p w14:paraId="1F6CBA07" w14:textId="77777777" w:rsidR="005F3A92" w:rsidRDefault="005F3A92">
      <w:pPr>
        <w:pStyle w:val="CF-CapaeFolhadeRosto"/>
        <w:rPr>
          <w:lang w:val="pt-BR"/>
        </w:rPr>
      </w:pPr>
    </w:p>
    <w:p w14:paraId="1F6CBA08" w14:textId="77777777" w:rsidR="005F3A92" w:rsidRDefault="00191154">
      <w:pPr>
        <w:pStyle w:val="CF-TtulodaCapaedaFolhadeRosto"/>
      </w:pPr>
      <w:r>
        <w:t xml:space="preserve">OTIMIZAÇÃO DO PLANEJAMENTO DO ESCALONAMENTO DE QUARTOS DE UM HOSTEL EM UMA JANELA DE TEMPO </w:t>
      </w:r>
    </w:p>
    <w:p w14:paraId="1F6CBA09" w14:textId="77777777" w:rsidR="005F3A92" w:rsidRDefault="005F3A92">
      <w:pPr>
        <w:pStyle w:val="CF-CapaeFolhadeRosto"/>
        <w:rPr>
          <w:sz w:val="28"/>
          <w:lang w:val="pt-BR"/>
        </w:rPr>
      </w:pPr>
    </w:p>
    <w:p w14:paraId="1F6CBA0A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Trabalho de Conclusão de Curso apresentada como requisito parcial à obtenção do título de Engenheiro de Sistemas, da Escola de Engenharia da Universidade Federal de Minas Gerais.</w:t>
      </w:r>
    </w:p>
    <w:p w14:paraId="1F6CBA0B" w14:textId="77777777" w:rsidR="005F3A92" w:rsidRDefault="005F3A92">
      <w:pPr>
        <w:pStyle w:val="CF-NaturezadoTrabalho-Orientador"/>
        <w:rPr>
          <w:lang w:val="pt-BR"/>
        </w:rPr>
      </w:pPr>
    </w:p>
    <w:p w14:paraId="1F6CBA0C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Orientador: Prof. Dr. Vinicius Mariano Gonçalves</w:t>
      </w:r>
    </w:p>
    <w:p w14:paraId="1F6CBA0D" w14:textId="77777777" w:rsidR="005F3A92" w:rsidRDefault="005F3A92">
      <w:pPr>
        <w:pStyle w:val="CF-CapaeFolhadeRosto"/>
        <w:rPr>
          <w:lang w:val="pt-BR"/>
        </w:rPr>
      </w:pPr>
    </w:p>
    <w:p w14:paraId="1F6CBA0E" w14:textId="77777777" w:rsidR="005F3A92" w:rsidRDefault="005F3A92">
      <w:pPr>
        <w:pStyle w:val="CF-CapaeFolhadeRosto"/>
        <w:rPr>
          <w:lang w:val="pt-BR"/>
        </w:rPr>
      </w:pPr>
    </w:p>
    <w:p w14:paraId="1F6CBA0F" w14:textId="77777777" w:rsidR="005F3A92" w:rsidRDefault="005F3A92">
      <w:pPr>
        <w:pStyle w:val="CF-CapaeFolhadeRosto"/>
        <w:rPr>
          <w:lang w:val="pt-BR"/>
        </w:rPr>
      </w:pPr>
    </w:p>
    <w:p w14:paraId="1F6CBA10" w14:textId="77777777" w:rsidR="005F3A92" w:rsidRDefault="005F3A92">
      <w:pPr>
        <w:pStyle w:val="CF-CapaeFolhadeRosto"/>
        <w:rPr>
          <w:lang w:val="pt-BR"/>
        </w:rPr>
      </w:pPr>
    </w:p>
    <w:p w14:paraId="1F6CBA1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A12" w14:textId="77777777" w:rsidR="005F3A92" w:rsidRDefault="00191154">
      <w:pPr>
        <w:pStyle w:val="CF-CapaeFolhadeRosto"/>
        <w:rPr>
          <w:sz w:val="4"/>
          <w:szCs w:val="4"/>
          <w:lang w:val="pt-BR"/>
        </w:rPr>
      </w:pPr>
      <w:r>
        <w:rPr>
          <w:lang w:val="pt-BR"/>
        </w:rPr>
        <w:t>2018</w:t>
      </w:r>
    </w:p>
    <w:p w14:paraId="1F6CBA13" w14:textId="77777777" w:rsidR="005F3A92" w:rsidRDefault="005F3A92">
      <w:pPr>
        <w:rPr>
          <w:sz w:val="4"/>
          <w:szCs w:val="4"/>
          <w:lang w:val="pt-BR"/>
        </w:rPr>
      </w:pPr>
    </w:p>
    <w:p w14:paraId="1F6CBA14" w14:textId="77777777" w:rsidR="005F3A92" w:rsidRDefault="00191154">
      <w:pPr>
        <w:pageBreakBefore/>
        <w:widowControl w:val="0"/>
        <w:ind w:right="92"/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Resumo</w:t>
      </w:r>
      <w:proofErr w:type="spellEnd"/>
    </w:p>
    <w:p w14:paraId="1F6CBA15" w14:textId="77777777" w:rsidR="005F3A92" w:rsidRDefault="005F3A92">
      <w:pPr>
        <w:widowControl w:val="0"/>
        <w:ind w:right="92"/>
        <w:jc w:val="center"/>
        <w:rPr>
          <w:b/>
          <w:sz w:val="36"/>
          <w:szCs w:val="36"/>
        </w:rPr>
      </w:pPr>
    </w:p>
    <w:p w14:paraId="1F6CBA16" w14:textId="77777777" w:rsidR="005F3A92" w:rsidRDefault="00191154">
      <w:pPr>
        <w:pStyle w:val="Formataodoresumo"/>
      </w:pPr>
      <w:r>
        <w:t>O turismo é uma das grandes fontes geradoras de emprego e renda em diversos países. A expansão do mercado turístico ao longo dos anos impulsionou novas soluções de hospedagem para atender os mais variados tipos de demanda</w:t>
      </w:r>
      <w:r w:rsidR="00960722">
        <w:t xml:space="preserve">s. Nesse contexto, surgiram os </w:t>
      </w:r>
      <w:proofErr w:type="spellStart"/>
      <w:r w:rsidR="00960722">
        <w:t>h</w:t>
      </w:r>
      <w:r>
        <w:t>ostels</w:t>
      </w:r>
      <w:proofErr w:type="spellEnd"/>
      <w:r>
        <w:t xml:space="preserve">, também conhecidos como albergues, que oferecem um serviço de hospedagem constituído por quartos coletivos e atendem públicos de várias idades que em geral se interessam em conhecer novas pessoas e por um ambiente que gere integração, entretenimento e novas experiências. </w:t>
      </w:r>
    </w:p>
    <w:p w14:paraId="1F6CBA17" w14:textId="77777777" w:rsidR="005F3A92" w:rsidRDefault="00960722">
      <w:pPr>
        <w:pStyle w:val="Formataodoresumo"/>
      </w:pPr>
      <w:r>
        <w:t xml:space="preserve">O objetivo desse trabalho é modelar o problema recorrente dos albergues relacionado à alocação de grupos em quartos dentro de um período. A falta de ferramentas de auxílio a tomada de decisão para os administradores desses empreendimentos acarreta a excessiva troca de pessoas de quartos. Será também desenvolvida uma interface para a simulação de demandas de um </w:t>
      </w:r>
      <w:proofErr w:type="spellStart"/>
      <w:r>
        <w:t>hostel</w:t>
      </w:r>
      <w:proofErr w:type="spellEnd"/>
      <w:r>
        <w:t xml:space="preserve"> retornando a melhor alocação encontrada no modelo.</w:t>
      </w:r>
    </w:p>
    <w:p w14:paraId="1F6CBA18" w14:textId="77777777" w:rsidR="005F3A92" w:rsidRDefault="005F3A92">
      <w:pPr>
        <w:pStyle w:val="Palavras-chave"/>
      </w:pPr>
    </w:p>
    <w:p w14:paraId="1F6CBA19" w14:textId="77777777" w:rsidR="005F3A92" w:rsidRDefault="005F3A92">
      <w:pPr>
        <w:pStyle w:val="Palavras-chave"/>
      </w:pPr>
    </w:p>
    <w:p w14:paraId="1F6CBA1A" w14:textId="77777777" w:rsidR="005F3A92" w:rsidRDefault="00191154">
      <w:pPr>
        <w:pStyle w:val="Titulo6"/>
        <w:pageBreakBefore/>
        <w:rPr>
          <w:color w:val="222222"/>
          <w:lang w:eastAsia="pt-BR"/>
        </w:rPr>
      </w:pPr>
      <w:r>
        <w:rPr>
          <w:lang w:eastAsia="pt-BR"/>
        </w:rPr>
        <w:lastRenderedPageBreak/>
        <w:t>abstract</w:t>
      </w:r>
    </w:p>
    <w:p w14:paraId="1F6CBA1B" w14:textId="77777777" w:rsidR="005F3A92" w:rsidRDefault="00191154">
      <w:pPr>
        <w:shd w:val="clear" w:color="auto" w:fill="FFFFFF"/>
        <w:spacing w:before="0" w:after="300"/>
        <w:rPr>
          <w:color w:val="222222"/>
          <w:lang w:val="pt-BR" w:eastAsia="pt-BR"/>
        </w:rPr>
      </w:pPr>
      <w:proofErr w:type="spellStart"/>
      <w:r>
        <w:rPr>
          <w:color w:val="222222"/>
          <w:lang w:val="pt-BR" w:eastAsia="pt-BR"/>
        </w:rPr>
        <w:t>Tourism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one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biggest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sources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employment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income in </w:t>
      </w:r>
      <w:proofErr w:type="spellStart"/>
      <w:r>
        <w:rPr>
          <w:color w:val="222222"/>
          <w:lang w:val="pt-BR" w:eastAsia="pt-BR"/>
        </w:rPr>
        <w:t>several</w:t>
      </w:r>
      <w:proofErr w:type="spellEnd"/>
      <w:r>
        <w:rPr>
          <w:color w:val="222222"/>
          <w:lang w:val="pt-BR" w:eastAsia="pt-BR"/>
        </w:rPr>
        <w:t xml:space="preserve"> countries. The </w:t>
      </w:r>
      <w:proofErr w:type="spellStart"/>
      <w:r>
        <w:rPr>
          <w:color w:val="222222"/>
          <w:lang w:val="pt-BR" w:eastAsia="pt-BR"/>
        </w:rPr>
        <w:t>expansion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touristic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market</w:t>
      </w:r>
      <w:proofErr w:type="spellEnd"/>
      <w:r>
        <w:rPr>
          <w:color w:val="222222"/>
          <w:lang w:val="pt-BR" w:eastAsia="pt-BR"/>
        </w:rPr>
        <w:t xml:space="preserve"> over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years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boosted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hosting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solutions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meet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most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varied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types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demands</w:t>
      </w:r>
      <w:proofErr w:type="spellEnd"/>
      <w:r>
        <w:rPr>
          <w:color w:val="222222"/>
          <w:lang w:val="pt-BR" w:eastAsia="pt-BR"/>
        </w:rPr>
        <w:t xml:space="preserve">. In </w:t>
      </w:r>
      <w:proofErr w:type="spellStart"/>
      <w:r>
        <w:rPr>
          <w:color w:val="222222"/>
          <w:lang w:val="pt-BR" w:eastAsia="pt-BR"/>
        </w:rPr>
        <w:t>this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context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hostels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emerged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which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offer</w:t>
      </w:r>
      <w:proofErr w:type="spellEnd"/>
      <w:r>
        <w:rPr>
          <w:color w:val="222222"/>
          <w:lang w:val="pt-BR" w:eastAsia="pt-BR"/>
        </w:rPr>
        <w:t xml:space="preserve"> a </w:t>
      </w:r>
      <w:proofErr w:type="spellStart"/>
      <w:r>
        <w:rPr>
          <w:color w:val="222222"/>
          <w:lang w:val="pt-BR" w:eastAsia="pt-BR"/>
        </w:rPr>
        <w:t>lodging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service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made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up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collective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rooms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serve </w:t>
      </w:r>
      <w:proofErr w:type="spellStart"/>
      <w:r>
        <w:rPr>
          <w:color w:val="222222"/>
          <w:lang w:val="pt-BR" w:eastAsia="pt-BR"/>
        </w:rPr>
        <w:t>public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various</w:t>
      </w:r>
      <w:proofErr w:type="spellEnd"/>
      <w:r>
        <w:rPr>
          <w:color w:val="222222"/>
          <w:lang w:val="pt-BR" w:eastAsia="pt-BR"/>
        </w:rPr>
        <w:t xml:space="preserve"> ages </w:t>
      </w:r>
      <w:proofErr w:type="spellStart"/>
      <w:r>
        <w:rPr>
          <w:color w:val="222222"/>
          <w:lang w:val="pt-BR" w:eastAsia="pt-BR"/>
        </w:rPr>
        <w:t>who</w:t>
      </w:r>
      <w:proofErr w:type="spellEnd"/>
      <w:r>
        <w:rPr>
          <w:color w:val="222222"/>
          <w:lang w:val="pt-BR" w:eastAsia="pt-BR"/>
        </w:rPr>
        <w:t xml:space="preserve"> are </w:t>
      </w:r>
      <w:proofErr w:type="spellStart"/>
      <w:r>
        <w:rPr>
          <w:color w:val="222222"/>
          <w:lang w:val="pt-BR" w:eastAsia="pt-BR"/>
        </w:rPr>
        <w:t>generally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interested</w:t>
      </w:r>
      <w:proofErr w:type="spellEnd"/>
      <w:r>
        <w:rPr>
          <w:color w:val="222222"/>
          <w:lang w:val="pt-BR" w:eastAsia="pt-BR"/>
        </w:rPr>
        <w:t xml:space="preserve"> in meeting new </w:t>
      </w:r>
      <w:proofErr w:type="spellStart"/>
      <w:r>
        <w:rPr>
          <w:color w:val="222222"/>
          <w:lang w:val="pt-BR" w:eastAsia="pt-BR"/>
        </w:rPr>
        <w:t>people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environment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that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generates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integration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entertainment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experiences</w:t>
      </w:r>
      <w:proofErr w:type="spellEnd"/>
      <w:r>
        <w:rPr>
          <w:color w:val="222222"/>
          <w:lang w:val="pt-BR" w:eastAsia="pt-BR"/>
        </w:rPr>
        <w:t>.</w:t>
      </w:r>
    </w:p>
    <w:p w14:paraId="1F6CBA1C" w14:textId="77777777" w:rsidR="005F3A92" w:rsidRDefault="00191154">
      <w:pPr>
        <w:pStyle w:val="Palavras-chave"/>
      </w:pPr>
      <w:r>
        <w:rPr>
          <w:b/>
          <w:lang w:val="en-US"/>
        </w:rPr>
        <w:t>Keywords</w:t>
      </w:r>
      <w:r>
        <w:rPr>
          <w:lang w:val="en-US"/>
        </w:rPr>
        <w:t xml:space="preserve"> Sustainable tourism. Hostels. Optimization.</w:t>
      </w:r>
    </w:p>
    <w:p w14:paraId="1F6CBA1D" w14:textId="77777777" w:rsidR="005F3A92" w:rsidRDefault="005F3A92">
      <w:pPr>
        <w:pStyle w:val="Palavras-chave"/>
      </w:pPr>
    </w:p>
    <w:p w14:paraId="1F6CBA1E" w14:textId="77777777" w:rsidR="005F3A92" w:rsidRDefault="005F3A92">
      <w:pPr>
        <w:pStyle w:val="Palavras-chave"/>
      </w:pPr>
    </w:p>
    <w:p w14:paraId="1F6CBA1F" w14:textId="77777777" w:rsidR="005F3A92" w:rsidRDefault="00191154">
      <w:pPr>
        <w:pStyle w:val="Titulo6"/>
        <w:pageBreakBefore/>
      </w:pPr>
      <w:r>
        <w:lastRenderedPageBreak/>
        <w:t>LISTA DE ILUSTRAÇÕES</w:t>
      </w:r>
    </w:p>
    <w:p w14:paraId="1F6CBA20" w14:textId="77777777" w:rsidR="005F3A92" w:rsidRDefault="005F3A92">
      <w:pPr>
        <w:pStyle w:val="ndicedeilustraes1"/>
        <w:tabs>
          <w:tab w:val="right" w:leader="dot" w:pos="9061"/>
        </w:tabs>
      </w:pPr>
      <w:r>
        <w:fldChar w:fldCharType="begin"/>
      </w:r>
      <w:r w:rsidR="00191154">
        <w:instrText xml:space="preserve"> TOC \h \z \c "Figura" </w:instrText>
      </w:r>
      <w:r>
        <w:fldChar w:fldCharType="separate"/>
      </w:r>
      <w:hyperlink w:anchor="__RefHeading___Toc515402188" w:history="1">
        <w:r w:rsidR="00191154">
          <w:rPr>
            <w:rStyle w:val="IndexLink"/>
            <w:lang w:val="pt-BR" w:eastAsia="pt-BR"/>
          </w:rPr>
          <w:t>Figura 1 – Dados da Hostelling International retirados do relatório annual de 2015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1" w14:textId="77777777" w:rsidR="005F3A92" w:rsidRDefault="00CE45F1">
      <w:pPr>
        <w:pStyle w:val="ndicedeilustraes1"/>
        <w:tabs>
          <w:tab w:val="right" w:leader="dot" w:pos="9061"/>
        </w:tabs>
      </w:pPr>
      <w:hyperlink w:anchor="__RefHeading___Toc515402189" w:history="1">
        <w:r w:rsidR="00191154">
          <w:rPr>
            <w:rStyle w:val="IndexLink"/>
            <w:lang w:val="pt-BR" w:eastAsia="pt-BR"/>
          </w:rPr>
          <w:t>Figura 2 - Linha do tempo da história da Hostelling International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2" w14:textId="77777777" w:rsidR="005F3A92" w:rsidRDefault="00CE45F1">
      <w:pPr>
        <w:pStyle w:val="ndicedeilustraes1"/>
        <w:tabs>
          <w:tab w:val="right" w:leader="dot" w:pos="9061"/>
        </w:tabs>
      </w:pPr>
      <w:hyperlink w:anchor="__RefHeading___Toc515402190" w:history="1">
        <w:r w:rsidR="00191154">
          <w:rPr>
            <w:rStyle w:val="IndexLink"/>
            <w:lang w:val="pt-BR" w:eastAsia="pt-BR"/>
          </w:rPr>
          <w:t>Figura 3 - Temas abordados pelo HI ao longo do ano de 2017</w:t>
        </w:r>
        <w:r w:rsidR="00191154">
          <w:rPr>
            <w:rStyle w:val="IndexLink"/>
            <w:lang w:val="pt-BR" w:eastAsia="pt-BR"/>
          </w:rPr>
          <w:tab/>
          <w:t>13</w:t>
        </w:r>
      </w:hyperlink>
    </w:p>
    <w:p w14:paraId="1F6CBA23" w14:textId="77777777" w:rsidR="005F3A92" w:rsidRDefault="00CE45F1">
      <w:pPr>
        <w:pStyle w:val="ndicedeilustraes1"/>
        <w:tabs>
          <w:tab w:val="right" w:leader="dot" w:pos="9061"/>
        </w:tabs>
      </w:pPr>
      <w:hyperlink w:anchor="__RefHeading___Toc515402191" w:history="1">
        <w:r w:rsidR="00191154">
          <w:rPr>
            <w:rStyle w:val="IndexLink"/>
            <w:lang w:val="pt-BR" w:eastAsia="pt-BR"/>
          </w:rPr>
          <w:t>Figura 4 - Perfil dos Turistas que se hospeda em Hostels</w:t>
        </w:r>
        <w:r w:rsidR="00191154">
          <w:rPr>
            <w:rStyle w:val="IndexLink"/>
            <w:lang w:val="pt-BR" w:eastAsia="pt-BR"/>
          </w:rPr>
          <w:tab/>
          <w:t>14</w:t>
        </w:r>
      </w:hyperlink>
    </w:p>
    <w:p w14:paraId="1F6CBA24" w14:textId="77777777" w:rsidR="005F3A92" w:rsidRDefault="005F3A92">
      <w:pPr>
        <w:rPr>
          <w:lang w:val="pt-BR" w:eastAsia="pt-BR"/>
        </w:rPr>
      </w:pPr>
      <w:r>
        <w:fldChar w:fldCharType="end"/>
      </w:r>
    </w:p>
    <w:p w14:paraId="1F6CBA25" w14:textId="77777777" w:rsidR="005F3A92" w:rsidRDefault="00191154">
      <w:pPr>
        <w:pStyle w:val="Titulo6"/>
        <w:pageBreakBefore/>
      </w:pPr>
      <w:r>
        <w:lastRenderedPageBreak/>
        <w:t>sumário</w:t>
      </w:r>
    </w:p>
    <w:p w14:paraId="53E1C0CD" w14:textId="74FC2C16" w:rsidR="00036BB0" w:rsidRDefault="005F3A92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r>
        <w:fldChar w:fldCharType="begin"/>
      </w:r>
      <w:r w:rsidR="00191154">
        <w:instrText xml:space="preserve"> TOC \o "1-5" \h \z \t "Titulo 1;1;Título REFERÊNCIAS;1;Pós-Textuais - APÊNDICES;6;Pós-Textuais - ANEXOS;7" </w:instrText>
      </w:r>
      <w:r>
        <w:fldChar w:fldCharType="separate"/>
      </w:r>
      <w:hyperlink w:anchor="_Toc527492076" w:history="1">
        <w:r w:rsidR="00036BB0" w:rsidRPr="006A0A84">
          <w:rPr>
            <w:rStyle w:val="Hyperlink"/>
            <w:rFonts w:cs="Times New Roman"/>
            <w:noProof/>
          </w:rPr>
          <w:t>1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introdução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_Toc527492076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7</w:t>
        </w:r>
        <w:r w:rsidR="00036BB0">
          <w:rPr>
            <w:noProof/>
            <w:webHidden/>
          </w:rPr>
          <w:fldChar w:fldCharType="end"/>
        </w:r>
      </w:hyperlink>
    </w:p>
    <w:p w14:paraId="16AE674B" w14:textId="570B20B2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7" w:history="1">
        <w:r w:rsidRPr="006A0A84">
          <w:rPr>
            <w:rStyle w:val="Hyperlink"/>
            <w:rFonts w:cs="Times New Roman"/>
            <w:noProof/>
          </w:rPr>
          <w:t>1.1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OBJETIVOS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BD7486" w14:textId="387EA0C7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8" w:history="1">
        <w:r w:rsidRPr="006A0A84">
          <w:rPr>
            <w:rStyle w:val="Hyperlink"/>
            <w:rFonts w:cs="Times New Roman"/>
            <w:noProof/>
          </w:rPr>
          <w:t>1.2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MOTIVAÇÃO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2C0F12" w14:textId="5101FEA3" w:rsidR="00036BB0" w:rsidRDefault="00036BB0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79" w:history="1">
        <w:r w:rsidRPr="006A0A84">
          <w:rPr>
            <w:rStyle w:val="Hyperlink"/>
            <w:rFonts w:cs="Times New Roman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CONTEXTUALIZAÇÃO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4B0FF0" w14:textId="7A55E447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0" w:history="1">
        <w:r w:rsidRPr="006A0A84">
          <w:rPr>
            <w:rStyle w:val="Hyperlink"/>
            <w:rFonts w:cs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val="pt-BR"/>
          </w:rPr>
          <w:t>Turismo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AF4153" w14:textId="4588D656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1" w:history="1">
        <w:r w:rsidRPr="006A0A84">
          <w:rPr>
            <w:rStyle w:val="Hyperlink"/>
            <w:rFonts w:cs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val="pt-BR"/>
          </w:rPr>
          <w:t>HOSTELS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6A16DF" w14:textId="3F097FA4" w:rsidR="00036BB0" w:rsidRDefault="00036BB0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2" w:history="1">
        <w:r w:rsidRPr="006A0A84">
          <w:rPr>
            <w:rStyle w:val="Hyperlink"/>
            <w:rFonts w:cs="Times New Roman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Modelagem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FC3D75" w14:textId="51357C61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3" w:history="1">
        <w:r w:rsidRPr="006A0A84">
          <w:rPr>
            <w:rStyle w:val="Hyperlink"/>
            <w:rFonts w:cs="Times New Roman"/>
            <w:noProof/>
          </w:rPr>
          <w:t>3.1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Primeiro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CE802F" w14:textId="35D0D62B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4" w:history="1">
        <w:r w:rsidRPr="006A0A84">
          <w:rPr>
            <w:rStyle w:val="Hyperlink"/>
            <w:rFonts w:cs="Times New Roman"/>
            <w:noProof/>
          </w:rPr>
          <w:t>3.2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</w:rPr>
          <w:t>segundo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1833EA" w14:textId="7EE3BADE" w:rsidR="00036BB0" w:rsidRDefault="00036BB0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5" w:history="1">
        <w:r w:rsidRPr="006A0A84">
          <w:rPr>
            <w:rStyle w:val="Hyperlink"/>
            <w:rFonts w:cs="Times New Roman"/>
            <w:noProof/>
            <w:lang w:eastAsia="pt-BR"/>
          </w:rPr>
          <w:t>4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eastAsia="pt-BR"/>
          </w:rPr>
          <w:t>Implementação dos modelos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8C4B43" w14:textId="5A0827B2" w:rsidR="00036BB0" w:rsidRDefault="00036BB0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6" w:history="1">
        <w:r w:rsidRPr="006A0A84">
          <w:rPr>
            <w:rStyle w:val="Hyperlink"/>
            <w:rFonts w:cs="Times New Roman"/>
            <w:noProof/>
            <w:lang w:eastAsia="pt-BR"/>
          </w:rPr>
          <w:t>5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eastAsia="pt-BR"/>
          </w:rPr>
          <w:t>Testes automatizados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30061C" w14:textId="499D9F21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7" w:history="1">
        <w:r w:rsidRPr="006A0A84">
          <w:rPr>
            <w:rStyle w:val="Hyperlink"/>
            <w:rFonts w:cs="Times New Roman"/>
            <w:noProof/>
            <w:lang w:eastAsia="pt-BR"/>
          </w:rPr>
          <w:t>5.1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eastAsia="pt-BR"/>
          </w:rPr>
          <w:t>Testes PRIMEIRO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671F90" w14:textId="26809FF6" w:rsidR="00036BB0" w:rsidRDefault="00036BB0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8" w:history="1">
        <w:r w:rsidRPr="006A0A84">
          <w:rPr>
            <w:rStyle w:val="Hyperlink"/>
            <w:rFonts w:cs="Times New Roman"/>
            <w:noProof/>
            <w:lang w:eastAsia="pt-BR"/>
          </w:rPr>
          <w:t>5.2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Pr="006A0A84">
          <w:rPr>
            <w:rStyle w:val="Hyperlink"/>
            <w:noProof/>
            <w:lang w:eastAsia="pt-BR"/>
          </w:rPr>
          <w:t>Testes segundo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_Toc527492088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6CBA35" w14:textId="5E148290" w:rsidR="005F3A92" w:rsidRDefault="005F3A92">
      <w:pPr>
        <w:pStyle w:val="Formataodoresumo"/>
        <w:rPr>
          <w:b/>
          <w:color w:val="auto"/>
          <w:lang w:val="en-US"/>
        </w:rPr>
      </w:pPr>
      <w:r>
        <w:fldChar w:fldCharType="end"/>
      </w:r>
    </w:p>
    <w:p w14:paraId="1F6CBA36" w14:textId="77777777" w:rsidR="005F3A92" w:rsidRDefault="005F3A92">
      <w:pPr>
        <w:pStyle w:val="Formataodoresumo"/>
        <w:rPr>
          <w:b/>
          <w:color w:val="auto"/>
          <w:lang w:val="en-US"/>
        </w:rPr>
      </w:pPr>
    </w:p>
    <w:p w14:paraId="1F6CBA37" w14:textId="77777777" w:rsidR="005F3A92" w:rsidRDefault="005F3A92">
      <w:pPr>
        <w:sectPr w:rsidR="005F3A92">
          <w:headerReference w:type="default" r:id="rId7"/>
          <w:headerReference w:type="first" r:id="rId8"/>
          <w:pgSz w:w="11906" w:h="16838"/>
          <w:pgMar w:top="1701" w:right="1134" w:bottom="1134" w:left="1701" w:header="709" w:footer="720" w:gutter="0"/>
          <w:pgNumType w:start="13"/>
          <w:cols w:space="720"/>
          <w:docGrid w:linePitch="360"/>
        </w:sectPr>
      </w:pPr>
    </w:p>
    <w:p w14:paraId="1F6CBA38" w14:textId="77777777" w:rsidR="005F3A92" w:rsidRDefault="00191154">
      <w:pPr>
        <w:pStyle w:val="Titulo1"/>
      </w:pPr>
      <w:bookmarkStart w:id="0" w:name="_Toc527492076"/>
      <w:r>
        <w:lastRenderedPageBreak/>
        <w:t>introdução</w:t>
      </w:r>
      <w:bookmarkEnd w:id="0"/>
    </w:p>
    <w:p w14:paraId="1F6CBA39" w14:textId="77777777" w:rsidR="005F3A92" w:rsidRDefault="00191154">
      <w:pPr>
        <w:pStyle w:val="TextodoTrabalho"/>
      </w:pPr>
      <w:r>
        <w:t>O turismo é uma das principais fontes de geração de emprego e renda no mundo, representando grande parte do PIB de vários países. Conforme dados da Agência France-Presse, o turismo internacional movimentou 1,5 trilhões de dólares em 2014, representando 10% do PIB mundial. No Brasil, estima-se que o turismo movimentou R$492 bilhões entre atividades diretas e indiretas nesse mesmo ano sendo que o montante representa 9,6% do Produto Interno Bruto do país, conforme dados do governo.</w:t>
      </w:r>
    </w:p>
    <w:p w14:paraId="1F6CBA3A" w14:textId="77777777" w:rsidR="005F3A92" w:rsidRDefault="00191154">
      <w:pPr>
        <w:pStyle w:val="TextodoTrabalho"/>
      </w:pPr>
      <w:r>
        <w:t xml:space="preserve">O crescimento do mercado turístico ao longo dos anos impulsionou a criação de novos serviços de hospedagens para atenderem as demandas existentes. O </w:t>
      </w:r>
      <w:proofErr w:type="spellStart"/>
      <w:r>
        <w:t>Hostel</w:t>
      </w:r>
      <w:proofErr w:type="spellEnd"/>
      <w:r>
        <w:t>, também conhecido como albergue, é uma dessas novas opções de serviços de hospedagens que oferece quartos coletivos.</w:t>
      </w:r>
    </w:p>
    <w:p w14:paraId="1F6CBA3B" w14:textId="77777777" w:rsidR="005F3A92" w:rsidRDefault="00191154">
      <w:pPr>
        <w:pStyle w:val="TextodoTrabalho"/>
      </w:pPr>
      <w:r>
        <w:t xml:space="preserve">O primeiro </w:t>
      </w:r>
      <w:proofErr w:type="spellStart"/>
      <w:r>
        <w:t>Hostel</w:t>
      </w:r>
      <w:proofErr w:type="spellEnd"/>
      <w:r>
        <w:t xml:space="preserve"> foi criado em 1912 na Alemanha por Richard </w:t>
      </w:r>
      <w:proofErr w:type="spellStart"/>
      <w:r>
        <w:t>Schirrmann</w:t>
      </w:r>
      <w:proofErr w:type="spellEnd"/>
      <w:r>
        <w:t xml:space="preserve">, denominado </w:t>
      </w:r>
      <w:proofErr w:type="spellStart"/>
      <w:r>
        <w:t>Youth</w:t>
      </w:r>
      <w:proofErr w:type="spellEnd"/>
      <w:r>
        <w:t xml:space="preserve"> </w:t>
      </w:r>
      <w:proofErr w:type="spellStart"/>
      <w:r>
        <w:t>Hostel</w:t>
      </w:r>
      <w:proofErr w:type="spellEnd"/>
      <w:r>
        <w:t>. Os primeiros albergues eram destinados aos jovens e compartilhavam a visão do Movimento Juvenil Alemão, cujo intuito era permitir que jovens pobres da cidade pudessem respirar ar fresco ao ar livre.</w:t>
      </w:r>
    </w:p>
    <w:p w14:paraId="1F6CBA3C" w14:textId="2DE0A4AE" w:rsidR="005F3A92" w:rsidRDefault="008045F4">
      <w:pPr>
        <w:pStyle w:val="TextodoTrabalho"/>
      </w:pPr>
      <w:r>
        <w:t>Passados</w:t>
      </w:r>
      <w:r w:rsidR="00191154">
        <w:t xml:space="preserve"> pouco mais de um século, estima-se que existem cerca de 4500 </w:t>
      </w:r>
      <w:proofErr w:type="spellStart"/>
      <w:r w:rsidR="00191154">
        <w:t>hostels</w:t>
      </w:r>
      <w:proofErr w:type="spellEnd"/>
      <w:r w:rsidR="00191154">
        <w:t xml:space="preserve"> na Europa e que este mercado mundial cresça cerca de sete a oito por cento ao ano, representando aproximadamente 5 bilhões de dólares por ano. A maior parte dessa receita advém das plataformas </w:t>
      </w:r>
      <w:proofErr w:type="spellStart"/>
      <w:r w:rsidR="00191154">
        <w:t>onlines</w:t>
      </w:r>
      <w:proofErr w:type="spellEnd"/>
      <w:r w:rsidR="00191154">
        <w:t xml:space="preserve"> que vendem esses serviços de hospedagem.</w:t>
      </w:r>
    </w:p>
    <w:p w14:paraId="1F6CBA3D" w14:textId="654E96BA" w:rsidR="005F3A92" w:rsidRDefault="00DF02E4">
      <w:pPr>
        <w:pStyle w:val="TextodoTrabalho"/>
      </w:pPr>
      <w:r>
        <w:t xml:space="preserve">A alta procura por </w:t>
      </w:r>
      <w:proofErr w:type="spellStart"/>
      <w:r>
        <w:t>hostels</w:t>
      </w:r>
      <w:proofErr w:type="spellEnd"/>
      <w:r>
        <w:t xml:space="preserve"> e o consequente aumento da demanda expõe a</w:t>
      </w:r>
      <w:r w:rsidR="00191154">
        <w:t xml:space="preserve"> necessidade do planejamento </w:t>
      </w:r>
      <w:r>
        <w:t>dos recursos por parte do empreendimento</w:t>
      </w:r>
      <w:r w:rsidR="000303C9">
        <w:t>, pois influi diretamente nos custos diretos e indiretos do negócio</w:t>
      </w:r>
      <w:proofErr w:type="gramStart"/>
      <w:r w:rsidR="00800C54">
        <w:t xml:space="preserve">. </w:t>
      </w:r>
      <w:proofErr w:type="gramEnd"/>
      <w:r w:rsidR="00800C54">
        <w:t xml:space="preserve">Essa atividade não é trivial, é necessário </w:t>
      </w:r>
      <w:r w:rsidR="00523279">
        <w:t>analisar a demanda em períodos para buscar encontrar a melhor maneira de alocar todos os clientes.</w:t>
      </w:r>
      <w:r w:rsidR="00191154">
        <w:t xml:space="preserve"> Entre as principais complicações </w:t>
      </w:r>
      <w:r w:rsidR="00523279">
        <w:t xml:space="preserve">advindas desse planejamento ocorre nas </w:t>
      </w:r>
      <w:r w:rsidR="00191154">
        <w:t>venda</w:t>
      </w:r>
      <w:r w:rsidR="00523279">
        <w:t>s</w:t>
      </w:r>
      <w:r w:rsidR="00191154">
        <w:t xml:space="preserve"> de hospedagens para grupos, pois o </w:t>
      </w:r>
      <w:proofErr w:type="spellStart"/>
      <w:r w:rsidR="00191154">
        <w:t>hostel</w:t>
      </w:r>
      <w:proofErr w:type="spellEnd"/>
      <w:r w:rsidR="00191154">
        <w:t xml:space="preserve"> deve garantir que as pessoas do mesmo grupo fiquem em um mesmo quarto, sujeito a uma penalização caso a situação não se suceda, acarretando em prejuízos financeiros e até mesmo conflitos pessoais</w:t>
      </w:r>
      <w:r w:rsidR="00523279">
        <w:t xml:space="preserve"> e </w:t>
      </w:r>
      <w:r w:rsidR="0092369F">
        <w:t xml:space="preserve">o objetivo desse trabalho é </w:t>
      </w:r>
      <w:r w:rsidR="002F3232">
        <w:t>analisar o problema descrito e propor uma maneira de otimizar esse planejamento.</w:t>
      </w:r>
      <w:r w:rsidR="0092369F">
        <w:t xml:space="preserve"> </w:t>
      </w:r>
    </w:p>
    <w:p w14:paraId="1F6CBA3E" w14:textId="77777777" w:rsidR="005F3A92" w:rsidRDefault="005F3A92">
      <w:pPr>
        <w:pStyle w:val="TextodoTrabalho"/>
      </w:pPr>
    </w:p>
    <w:p w14:paraId="1F6CBA3F" w14:textId="77777777" w:rsidR="008F6AEC" w:rsidRDefault="00191154" w:rsidP="008F6AEC">
      <w:pPr>
        <w:pStyle w:val="Ttulo2"/>
      </w:pPr>
      <w:bookmarkStart w:id="1" w:name="_Toc527492077"/>
      <w:r>
        <w:lastRenderedPageBreak/>
        <w:t>OBJETIVOS DO TRABALHO</w:t>
      </w:r>
      <w:bookmarkEnd w:id="1"/>
    </w:p>
    <w:p w14:paraId="35DA1011" w14:textId="77777777" w:rsidR="00A042A7" w:rsidRDefault="00191154">
      <w:pPr>
        <w:pStyle w:val="TextodoTrabalho"/>
      </w:pPr>
      <w:r>
        <w:t xml:space="preserve">Este trabalho tem como objetivo </w:t>
      </w:r>
      <w:r w:rsidR="008F6AEC">
        <w:t xml:space="preserve">estudar o problema da alocação de quartos de um </w:t>
      </w:r>
      <w:proofErr w:type="spellStart"/>
      <w:r w:rsidR="008F6AEC">
        <w:t>hostel</w:t>
      </w:r>
      <w:proofErr w:type="spellEnd"/>
      <w:r w:rsidR="008F6AEC">
        <w:t xml:space="preserve"> </w:t>
      </w:r>
      <w:r w:rsidR="009F1595">
        <w:t xml:space="preserve">em situações de demandas diversas que contém a presença de grupos de pessoas a se hospedarem. </w:t>
      </w:r>
      <w:r w:rsidR="00764B58">
        <w:t xml:space="preserve">Esses casos acabam por obrigarem o </w:t>
      </w:r>
      <w:proofErr w:type="spellStart"/>
      <w:r w:rsidR="00764B58">
        <w:t>hostel</w:t>
      </w:r>
      <w:proofErr w:type="spellEnd"/>
      <w:r w:rsidR="00764B58">
        <w:t xml:space="preserve"> a tomar alguma atitude para garantir </w:t>
      </w:r>
      <w:r w:rsidR="00A042A7">
        <w:t>o máximo atendimento da demanda de seus clientes.</w:t>
      </w:r>
    </w:p>
    <w:p w14:paraId="688E084A" w14:textId="77777777" w:rsidR="009F659B" w:rsidRDefault="00A042A7">
      <w:pPr>
        <w:pStyle w:val="TextodoTrabalho"/>
      </w:pPr>
      <w:r>
        <w:t>Ser</w:t>
      </w:r>
      <w:r w:rsidR="000317F6">
        <w:t xml:space="preserve">ão </w:t>
      </w:r>
      <w:proofErr w:type="gramStart"/>
      <w:r w:rsidR="000317F6">
        <w:t>desenvolvidos</w:t>
      </w:r>
      <w:proofErr w:type="gramEnd"/>
      <w:r w:rsidR="000317F6">
        <w:t xml:space="preserve"> modelagens do problema descrito a fim de serem testados em conjunto a um algoritmo de otimização </w:t>
      </w:r>
      <w:r w:rsidR="00033BF4">
        <w:t>para simular possíveis decisões ótimas para os mais diversos tipos de demandas, dimensionando a complexidade e dificuldade intrínseca ao problema discutido. O</w:t>
      </w:r>
      <w:r w:rsidR="009F659B">
        <w:t xml:space="preserve"> objetivo é </w:t>
      </w:r>
      <w:r w:rsidR="00641D25">
        <w:t>a minimização</w:t>
      </w:r>
      <w:r w:rsidR="008F6AEC">
        <w:t xml:space="preserve"> </w:t>
      </w:r>
      <w:r w:rsidR="00641D25">
        <w:t>d</w:t>
      </w:r>
      <w:r w:rsidR="008F6AEC">
        <w:t>a quebra de grupos de pessoas e trocas de hóspedes de quarto</w:t>
      </w:r>
      <w:r w:rsidR="00641D25">
        <w:t xml:space="preserve"> de um </w:t>
      </w:r>
      <w:proofErr w:type="spellStart"/>
      <w:r w:rsidR="00641D25">
        <w:t>hostel</w:t>
      </w:r>
      <w:proofErr w:type="spellEnd"/>
      <w:r w:rsidR="009F659B">
        <w:t xml:space="preserve"> dada uma demanda de entrada e um período de tempo definido</w:t>
      </w:r>
      <w:r w:rsidR="00641D25">
        <w:t>.</w:t>
      </w:r>
    </w:p>
    <w:p w14:paraId="1F6CBA40" w14:textId="5F1EF801" w:rsidR="005F3A92" w:rsidRDefault="008F6AEC">
      <w:pPr>
        <w:pStyle w:val="TextodoTrabalho"/>
      </w:pPr>
      <w:r>
        <w:t xml:space="preserve">Uma interface será entregue como produto final para visualização e simulação de entradas, simulando um sistema que poderia ser usado pela </w:t>
      </w:r>
      <w:r w:rsidR="009F659B">
        <w:t>administração</w:t>
      </w:r>
      <w:r>
        <w:t xml:space="preserve"> de um </w:t>
      </w:r>
      <w:proofErr w:type="spellStart"/>
      <w:r>
        <w:t>hostel</w:t>
      </w:r>
      <w:proofErr w:type="spellEnd"/>
      <w:r>
        <w:t>.</w:t>
      </w:r>
    </w:p>
    <w:p w14:paraId="1F6CBA41" w14:textId="77777777" w:rsidR="00641D25" w:rsidRDefault="00641D25">
      <w:pPr>
        <w:pStyle w:val="TextodoTrabalho"/>
      </w:pPr>
    </w:p>
    <w:p w14:paraId="1F6CBA42" w14:textId="77777777" w:rsidR="005F3A92" w:rsidRDefault="00191154">
      <w:pPr>
        <w:pStyle w:val="Ttulo2"/>
      </w:pPr>
      <w:bookmarkStart w:id="2" w:name="_Toc527492078"/>
      <w:r>
        <w:t>MOTIVAÇÃO</w:t>
      </w:r>
      <w:bookmarkEnd w:id="2"/>
    </w:p>
    <w:p w14:paraId="1F6CBA43" w14:textId="2BA621B9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hostels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turísticas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suas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="009F659B">
        <w:rPr>
          <w:lang w:val="en-US"/>
        </w:rPr>
        <w:t>ê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demonstrando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considerável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crescimento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últimas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década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atraente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custo-benefício</w:t>
      </w:r>
      <w:proofErr w:type="spellEnd"/>
      <w:r>
        <w:rPr>
          <w:lang w:val="en-US"/>
        </w:rPr>
        <w:t xml:space="preserve"> e</w:t>
      </w:r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também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aspectos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culturais</w:t>
      </w:r>
      <w:proofErr w:type="spellEnd"/>
      <w:r w:rsidR="009F659B">
        <w:rPr>
          <w:lang w:val="en-US"/>
        </w:rPr>
        <w:t>.</w:t>
      </w:r>
    </w:p>
    <w:p w14:paraId="1F6CBA44" w14:textId="006B3FCD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hostel </w:t>
      </w:r>
      <w:proofErr w:type="spellStart"/>
      <w:r>
        <w:rPr>
          <w:lang w:val="en-US"/>
        </w:rPr>
        <w:t>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infraestrutura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administração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próprio</w:t>
      </w:r>
      <w:proofErr w:type="spellEnd"/>
      <w:r w:rsidR="009F659B">
        <w:rPr>
          <w:lang w:val="en-US"/>
        </w:rPr>
        <w:t xml:space="preserve"> e</w:t>
      </w:r>
      <w:r>
        <w:rPr>
          <w:lang w:val="en-US"/>
        </w:rPr>
        <w:t xml:space="preserve"> se </w:t>
      </w:r>
      <w:proofErr w:type="spellStart"/>
      <w:r>
        <w:rPr>
          <w:lang w:val="en-US"/>
        </w:rPr>
        <w:t>adequ</w:t>
      </w:r>
      <w:r w:rsidR="009F659B">
        <w:rPr>
          <w:lang w:val="en-US"/>
        </w:rPr>
        <w:t>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cultura</w:t>
      </w:r>
      <w:proofErr w:type="spellEnd"/>
      <w:r>
        <w:rPr>
          <w:lang w:val="en-US"/>
        </w:rPr>
        <w:t xml:space="preserve"> local e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a que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submetido</w:t>
      </w:r>
      <w:proofErr w:type="spellEnd"/>
      <w:r w:rsidR="0011298B">
        <w:rPr>
          <w:lang w:val="en-US"/>
        </w:rPr>
        <w:t xml:space="preserve">, mas </w:t>
      </w:r>
      <w:proofErr w:type="spellStart"/>
      <w:r w:rsidR="0011298B">
        <w:rPr>
          <w:lang w:val="en-US"/>
        </w:rPr>
        <w:t>e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possuem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rotatividade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principalmente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períodos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</w:t>
      </w:r>
      <w:r w:rsidR="0011298B">
        <w:rPr>
          <w:lang w:val="en-US"/>
        </w:rPr>
        <w:t>é</w:t>
      </w:r>
      <w:r>
        <w:rPr>
          <w:lang w:val="en-US"/>
        </w:rPr>
        <w:t>rias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escolares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feriados</w:t>
      </w:r>
      <w:proofErr w:type="spellEnd"/>
      <w:r>
        <w:rPr>
          <w:lang w:val="en-US"/>
        </w:rPr>
        <w:t xml:space="preserve">, entre </w:t>
      </w:r>
      <w:proofErr w:type="spellStart"/>
      <w:r>
        <w:rPr>
          <w:lang w:val="en-US"/>
        </w:rPr>
        <w:t>outras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datas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ao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longo</w:t>
      </w:r>
      <w:proofErr w:type="spellEnd"/>
      <w:r w:rsidR="0011298B">
        <w:rPr>
          <w:lang w:val="en-US"/>
        </w:rPr>
        <w:t xml:space="preserve"> do </w:t>
      </w:r>
      <w:proofErr w:type="spellStart"/>
      <w:r w:rsidR="0011298B">
        <w:rPr>
          <w:lang w:val="en-US"/>
        </w:rPr>
        <w:t>ano</w:t>
      </w:r>
      <w:proofErr w:type="spellEnd"/>
      <w:r>
        <w:rPr>
          <w:lang w:val="en-US"/>
        </w:rPr>
        <w:t>.</w:t>
      </w:r>
    </w:p>
    <w:p w14:paraId="1F6CBA45" w14:textId="60706699" w:rsidR="00641D25" w:rsidRDefault="00641D25" w:rsidP="00641D25">
      <w:pPr>
        <w:pStyle w:val="TextodoTrabalho"/>
        <w:rPr>
          <w:lang w:val="en-US"/>
        </w:rPr>
      </w:pPr>
      <w:r>
        <w:rPr>
          <w:lang w:val="en-US"/>
        </w:rPr>
        <w:t xml:space="preserve">Um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comum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albergues</w:t>
      </w:r>
      <w:proofErr w:type="spellEnd"/>
      <w:r>
        <w:rPr>
          <w:lang w:val="en-US"/>
        </w:rPr>
        <w:t xml:space="preserve"> é a </w:t>
      </w:r>
      <w:proofErr w:type="spellStart"/>
      <w:r>
        <w:rPr>
          <w:lang w:val="en-US"/>
        </w:rPr>
        <w:t>dificuldade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planejame</w:t>
      </w:r>
      <w:r w:rsidR="002967C0">
        <w:rPr>
          <w:lang w:val="en-US"/>
        </w:rPr>
        <w:t>nto</w:t>
      </w:r>
      <w:proofErr w:type="spellEnd"/>
      <w:r w:rsidR="002967C0">
        <w:rPr>
          <w:lang w:val="en-US"/>
        </w:rPr>
        <w:t xml:space="preserve"> da </w:t>
      </w:r>
      <w:proofErr w:type="spellStart"/>
      <w:r w:rsidR="002967C0">
        <w:rPr>
          <w:lang w:val="en-US"/>
        </w:rPr>
        <w:t>alocação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seus</w:t>
      </w:r>
      <w:proofErr w:type="spellEnd"/>
      <w:r w:rsidR="002967C0">
        <w:rPr>
          <w:lang w:val="en-US"/>
        </w:rPr>
        <w:t xml:space="preserve"> quartos </w:t>
      </w:r>
      <w:proofErr w:type="spellStart"/>
      <w:r w:rsidR="002967C0">
        <w:rPr>
          <w:lang w:val="en-US"/>
        </w:rPr>
        <w:t>devido</w:t>
      </w:r>
      <w:proofErr w:type="spellEnd"/>
      <w:r w:rsidR="002967C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impelidos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adequar</w:t>
      </w:r>
      <w:r w:rsidR="0011298B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disponíveis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hospedar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máximo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aumentar</w:t>
      </w:r>
      <w:proofErr w:type="spellEnd"/>
      <w:r>
        <w:rPr>
          <w:lang w:val="en-US"/>
        </w:rPr>
        <w:t xml:space="preserve"> o </w:t>
      </w:r>
      <w:proofErr w:type="spellStart"/>
      <w:r w:rsidR="00CD418D">
        <w:rPr>
          <w:lang w:val="en-US"/>
        </w:rPr>
        <w:t>seu</w:t>
      </w:r>
      <w:proofErr w:type="spellEnd"/>
      <w:r w:rsidR="00CD418D">
        <w:rPr>
          <w:lang w:val="en-US"/>
        </w:rPr>
        <w:t xml:space="preserve"> </w:t>
      </w:r>
      <w:proofErr w:type="spellStart"/>
      <w:r>
        <w:rPr>
          <w:lang w:val="en-US"/>
        </w:rPr>
        <w:t>lucro</w:t>
      </w:r>
      <w:proofErr w:type="spellEnd"/>
      <w:r w:rsidR="00CD418D">
        <w:rPr>
          <w:lang w:val="en-US"/>
        </w:rPr>
        <w:t xml:space="preserve">.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movimento</w:t>
      </w:r>
      <w:proofErr w:type="spellEnd"/>
      <w:r>
        <w:rPr>
          <w:lang w:val="en-US"/>
        </w:rPr>
        <w:t xml:space="preserve"> leva </w:t>
      </w:r>
      <w:proofErr w:type="spellStart"/>
      <w:r>
        <w:rPr>
          <w:lang w:val="en-US"/>
        </w:rPr>
        <w:t>muitas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vezes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situaçõe</w:t>
      </w:r>
      <w:r w:rsidR="002967C0">
        <w:rPr>
          <w:lang w:val="en-US"/>
        </w:rPr>
        <w:t>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desagradáveis</w:t>
      </w:r>
      <w:proofErr w:type="spellEnd"/>
      <w:r w:rsidR="002967C0">
        <w:rPr>
          <w:lang w:val="en-US"/>
        </w:rPr>
        <w:t xml:space="preserve"> para 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realocação</w:t>
      </w:r>
      <w:proofErr w:type="spellEnd"/>
      <w:r w:rsidR="002967C0">
        <w:rPr>
          <w:lang w:val="en-US"/>
        </w:rPr>
        <w:t xml:space="preserve"> de quartos e </w:t>
      </w:r>
      <w:proofErr w:type="spellStart"/>
      <w:r w:rsidR="002967C0">
        <w:rPr>
          <w:lang w:val="en-US"/>
        </w:rPr>
        <w:t>quebra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grupos</w:t>
      </w:r>
      <w:proofErr w:type="spellEnd"/>
      <w:r w:rsidR="002967C0">
        <w:rPr>
          <w:lang w:val="en-US"/>
        </w:rPr>
        <w:t xml:space="preserve">, que no </w:t>
      </w:r>
      <w:proofErr w:type="spellStart"/>
      <w:r w:rsidR="002967C0">
        <w:rPr>
          <w:lang w:val="en-US"/>
        </w:rPr>
        <w:t>mundo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globalizado</w:t>
      </w:r>
      <w:proofErr w:type="spellEnd"/>
      <w:r w:rsidR="002967C0">
        <w:rPr>
          <w:lang w:val="en-US"/>
        </w:rPr>
        <w:t xml:space="preserve"> se </w:t>
      </w:r>
      <w:proofErr w:type="spellStart"/>
      <w:r w:rsidR="002967C0">
        <w:rPr>
          <w:lang w:val="en-US"/>
        </w:rPr>
        <w:t>concretiza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reclamações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sites de </w:t>
      </w:r>
      <w:proofErr w:type="spellStart"/>
      <w:r w:rsidR="002967C0">
        <w:rPr>
          <w:lang w:val="en-US"/>
        </w:rPr>
        <w:t>avaliações</w:t>
      </w:r>
      <w:proofErr w:type="spellEnd"/>
      <w:r w:rsidR="002967C0">
        <w:rPr>
          <w:lang w:val="en-US"/>
        </w:rPr>
        <w:t xml:space="preserve"> e redes </w:t>
      </w:r>
      <w:proofErr w:type="spellStart"/>
      <w:r w:rsidR="002967C0">
        <w:rPr>
          <w:lang w:val="en-US"/>
        </w:rPr>
        <w:t>sociais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gerando</w:t>
      </w:r>
      <w:proofErr w:type="spellEnd"/>
      <w:r w:rsidR="002967C0">
        <w:rPr>
          <w:lang w:val="en-US"/>
        </w:rPr>
        <w:t xml:space="preserve"> um </w:t>
      </w:r>
      <w:proofErr w:type="spellStart"/>
      <w:r w:rsidR="002967C0">
        <w:rPr>
          <w:lang w:val="en-US"/>
        </w:rPr>
        <w:t>impacto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direto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na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saúde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financeira</w:t>
      </w:r>
      <w:proofErr w:type="spellEnd"/>
      <w:r w:rsidR="002967C0">
        <w:rPr>
          <w:lang w:val="en-US"/>
        </w:rPr>
        <w:t xml:space="preserve"> e </w:t>
      </w:r>
      <w:proofErr w:type="spellStart"/>
      <w:r w:rsidR="002967C0">
        <w:rPr>
          <w:lang w:val="en-US"/>
        </w:rPr>
        <w:t>imagem</w:t>
      </w:r>
      <w:proofErr w:type="spellEnd"/>
      <w:r w:rsidR="002967C0">
        <w:rPr>
          <w:lang w:val="en-US"/>
        </w:rPr>
        <w:t xml:space="preserve"> do hostel.</w:t>
      </w:r>
      <w:r w:rsidR="00532756">
        <w:rPr>
          <w:lang w:val="en-US"/>
        </w:rPr>
        <w:t xml:space="preserve"> </w:t>
      </w:r>
      <w:r w:rsidR="002967C0">
        <w:rPr>
          <w:lang w:val="en-US"/>
        </w:rPr>
        <w:t xml:space="preserve">O </w:t>
      </w:r>
      <w:proofErr w:type="spellStart"/>
      <w:r w:rsidR="002967C0">
        <w:rPr>
          <w:lang w:val="en-US"/>
        </w:rPr>
        <w:t>comportamento</w:t>
      </w:r>
      <w:proofErr w:type="spellEnd"/>
      <w:r w:rsidR="002967C0">
        <w:rPr>
          <w:lang w:val="en-US"/>
        </w:rPr>
        <w:t xml:space="preserve"> do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é </w:t>
      </w:r>
      <w:proofErr w:type="spellStart"/>
      <w:r w:rsidR="002967C0">
        <w:rPr>
          <w:lang w:val="en-US"/>
        </w:rPr>
        <w:t>facilmente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compreensível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ao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considerar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perfil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hóspedes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albergues</w:t>
      </w:r>
      <w:proofErr w:type="spellEnd"/>
      <w:r w:rsidR="002967C0">
        <w:rPr>
          <w:lang w:val="en-US"/>
        </w:rPr>
        <w:t xml:space="preserve">, que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lastRenderedPageBreak/>
        <w:t>clientes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estão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viajando</w:t>
      </w:r>
      <w:proofErr w:type="spellEnd"/>
      <w:r w:rsidR="002967C0">
        <w:rPr>
          <w:lang w:val="en-US"/>
        </w:rPr>
        <w:t xml:space="preserve"> a turismo e </w:t>
      </w:r>
      <w:proofErr w:type="spellStart"/>
      <w:r w:rsidR="002967C0">
        <w:rPr>
          <w:lang w:val="en-US"/>
        </w:rPr>
        <w:t>pretendem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explorar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máximo</w:t>
      </w:r>
      <w:proofErr w:type="spellEnd"/>
      <w:r w:rsidR="002967C0">
        <w:rPr>
          <w:lang w:val="en-US"/>
        </w:rPr>
        <w:t xml:space="preserve"> dos </w:t>
      </w:r>
      <w:proofErr w:type="spellStart"/>
      <w:r w:rsidR="002967C0">
        <w:rPr>
          <w:lang w:val="en-US"/>
        </w:rPr>
        <w:t>atrativos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locais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contraposição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ficar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perdendo</w:t>
      </w:r>
      <w:proofErr w:type="spellEnd"/>
      <w:r w:rsidR="002967C0">
        <w:rPr>
          <w:lang w:val="en-US"/>
        </w:rPr>
        <w:t xml:space="preserve"> tempo com </w:t>
      </w:r>
      <w:proofErr w:type="spellStart"/>
      <w:r w:rsidR="002967C0">
        <w:rPr>
          <w:lang w:val="en-US"/>
        </w:rPr>
        <w:t>rearranjos</w:t>
      </w:r>
      <w:proofErr w:type="spellEnd"/>
      <w:r w:rsidR="002967C0">
        <w:rPr>
          <w:lang w:val="en-US"/>
        </w:rPr>
        <w:t>.</w:t>
      </w:r>
    </w:p>
    <w:p w14:paraId="1F6CBA46" w14:textId="6084E018" w:rsidR="005F3A92" w:rsidRDefault="002967C0" w:rsidP="002967C0">
      <w:pPr>
        <w:pStyle w:val="TextodoTrabalho"/>
        <w:rPr>
          <w:lang w:val="en-US"/>
        </w:rPr>
      </w:pPr>
      <w:r>
        <w:rPr>
          <w:lang w:val="en-US"/>
        </w:rPr>
        <w:t xml:space="preserve">Essa </w:t>
      </w:r>
      <w:proofErr w:type="spellStart"/>
      <w:r>
        <w:rPr>
          <w:lang w:val="en-US"/>
        </w:rPr>
        <w:t>situação</w:t>
      </w:r>
      <w:proofErr w:type="spellEnd"/>
      <w:r>
        <w:rPr>
          <w:lang w:val="en-US"/>
        </w:rPr>
        <w:t xml:space="preserve"> </w:t>
      </w:r>
      <w:proofErr w:type="spellStart"/>
      <w:r w:rsidR="00532756"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minimizada</w:t>
      </w:r>
      <w:proofErr w:type="spellEnd"/>
      <w:r>
        <w:rPr>
          <w:lang w:val="en-US"/>
        </w:rPr>
        <w:t xml:space="preserve"> </w:t>
      </w:r>
      <w:r w:rsidR="00532756">
        <w:rPr>
          <w:lang w:val="en-US"/>
        </w:rPr>
        <w:t>para</w:t>
      </w:r>
      <w:r w:rsidR="0022285D">
        <w:rPr>
          <w:lang w:val="en-US"/>
        </w:rPr>
        <w:t xml:space="preserve"> o </w:t>
      </w:r>
      <w:proofErr w:type="spellStart"/>
      <w:r w:rsidR="0022285D">
        <w:rPr>
          <w:lang w:val="en-US"/>
        </w:rPr>
        <w:t>bom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funcionamento</w:t>
      </w:r>
      <w:proofErr w:type="spellEnd"/>
      <w:r w:rsidR="0022285D">
        <w:rPr>
          <w:lang w:val="en-US"/>
        </w:rPr>
        <w:t xml:space="preserve"> e </w:t>
      </w:r>
      <w:proofErr w:type="spellStart"/>
      <w:r w:rsidR="0022285D">
        <w:rPr>
          <w:lang w:val="en-US"/>
        </w:rPr>
        <w:t>desenvolvimento</w:t>
      </w:r>
      <w:proofErr w:type="spellEnd"/>
      <w:r w:rsidR="0022285D">
        <w:rPr>
          <w:lang w:val="en-US"/>
        </w:rPr>
        <w:t xml:space="preserve"> do hostel,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contrário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poderá</w:t>
      </w:r>
      <w:proofErr w:type="spellEnd"/>
      <w:r w:rsidR="0022285D">
        <w:rPr>
          <w:lang w:val="en-US"/>
        </w:rPr>
        <w:t xml:space="preserve"> se </w:t>
      </w:r>
      <w:proofErr w:type="spellStart"/>
      <w:r w:rsidR="0022285D">
        <w:rPr>
          <w:lang w:val="en-US"/>
        </w:rPr>
        <w:t>ver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fadado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fracasso</w:t>
      </w:r>
      <w:proofErr w:type="spellEnd"/>
      <w:r w:rsidR="0022285D">
        <w:rPr>
          <w:lang w:val="en-US"/>
        </w:rPr>
        <w:t xml:space="preserve"> </w:t>
      </w:r>
      <w:r w:rsidR="008054EA">
        <w:rPr>
          <w:lang w:val="en-US"/>
        </w:rPr>
        <w:t xml:space="preserve">se </w:t>
      </w:r>
      <w:proofErr w:type="spellStart"/>
      <w:r w:rsidR="008054EA">
        <w:rPr>
          <w:lang w:val="en-US"/>
        </w:rPr>
        <w:t>produzir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má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imagem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em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seus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clientes</w:t>
      </w:r>
      <w:proofErr w:type="spellEnd"/>
      <w:r w:rsidR="008054EA">
        <w:rPr>
          <w:lang w:val="en-US"/>
        </w:rPr>
        <w:t xml:space="preserve">. </w:t>
      </w:r>
      <w:proofErr w:type="spellStart"/>
      <w:r w:rsidR="008054EA">
        <w:rPr>
          <w:lang w:val="en-US"/>
        </w:rPr>
        <w:t>Trata</w:t>
      </w:r>
      <w:proofErr w:type="spellEnd"/>
      <w:r w:rsidR="008054EA">
        <w:rPr>
          <w:lang w:val="en-US"/>
        </w:rPr>
        <w:t xml:space="preserve">-se de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oportunidade</w:t>
      </w:r>
      <w:proofErr w:type="spellEnd"/>
      <w:r w:rsidR="008054EA">
        <w:rPr>
          <w:lang w:val="en-US"/>
        </w:rPr>
        <w:t xml:space="preserve"> de </w:t>
      </w:r>
      <w:proofErr w:type="spellStart"/>
      <w:r w:rsidR="008054EA">
        <w:rPr>
          <w:lang w:val="en-US"/>
        </w:rPr>
        <w:t>atuação</w:t>
      </w:r>
      <w:proofErr w:type="spellEnd"/>
      <w:r w:rsidR="008054EA">
        <w:rPr>
          <w:lang w:val="en-US"/>
        </w:rPr>
        <w:t xml:space="preserve"> no Mercado de hostels que </w:t>
      </w:r>
      <w:proofErr w:type="spellStart"/>
      <w:r w:rsidR="008054EA">
        <w:rPr>
          <w:lang w:val="en-US"/>
        </w:rPr>
        <w:t>atualmente</w:t>
      </w:r>
      <w:proofErr w:type="spellEnd"/>
      <w:r w:rsidR="008054EA">
        <w:rPr>
          <w:lang w:val="en-US"/>
        </w:rPr>
        <w:t xml:space="preserve">, por </w:t>
      </w:r>
      <w:proofErr w:type="spellStart"/>
      <w:r w:rsidR="008054EA">
        <w:rPr>
          <w:lang w:val="en-US"/>
        </w:rPr>
        <w:t>questões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culturais</w:t>
      </w:r>
      <w:proofErr w:type="spellEnd"/>
      <w:r w:rsidR="008054EA">
        <w:rPr>
          <w:lang w:val="en-US"/>
        </w:rPr>
        <w:t xml:space="preserve"> e </w:t>
      </w:r>
      <w:proofErr w:type="spellStart"/>
      <w:r w:rsidR="008054EA">
        <w:rPr>
          <w:lang w:val="en-US"/>
        </w:rPr>
        <w:t>estruturais</w:t>
      </w:r>
      <w:proofErr w:type="spellEnd"/>
      <w:r w:rsidR="008054EA">
        <w:rPr>
          <w:lang w:val="en-US"/>
        </w:rPr>
        <w:t xml:space="preserve">, </w:t>
      </w:r>
      <w:proofErr w:type="spellStart"/>
      <w:r w:rsidR="00D8169C">
        <w:rPr>
          <w:lang w:val="en-US"/>
        </w:rPr>
        <w:t>não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fornecem</w:t>
      </w:r>
      <w:proofErr w:type="spellEnd"/>
      <w:r w:rsidR="00D8169C">
        <w:rPr>
          <w:lang w:val="en-US"/>
        </w:rPr>
        <w:t xml:space="preserve"> ferramentas de </w:t>
      </w:r>
      <w:proofErr w:type="spellStart"/>
      <w:r w:rsidR="00D8169C">
        <w:rPr>
          <w:lang w:val="en-US"/>
        </w:rPr>
        <w:t>auxílio</w:t>
      </w:r>
      <w:proofErr w:type="spellEnd"/>
      <w:r w:rsidR="00D8169C">
        <w:rPr>
          <w:lang w:val="en-US"/>
        </w:rPr>
        <w:t xml:space="preserve"> a </w:t>
      </w:r>
      <w:proofErr w:type="spellStart"/>
      <w:r w:rsidR="00D8169C">
        <w:rPr>
          <w:lang w:val="en-US"/>
        </w:rPr>
        <w:t>decisão</w:t>
      </w:r>
      <w:proofErr w:type="spellEnd"/>
      <w:r w:rsidR="00D8169C">
        <w:rPr>
          <w:lang w:val="en-US"/>
        </w:rPr>
        <w:t xml:space="preserve"> para </w:t>
      </w:r>
      <w:proofErr w:type="spellStart"/>
      <w:r w:rsidR="00D8169C">
        <w:rPr>
          <w:lang w:val="en-US"/>
        </w:rPr>
        <w:t>seus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administradores</w:t>
      </w:r>
      <w:proofErr w:type="spellEnd"/>
      <w:r w:rsidR="00D8169C">
        <w:rPr>
          <w:lang w:val="en-US"/>
        </w:rPr>
        <w:t>.</w:t>
      </w:r>
      <w:r w:rsidR="00191154">
        <w:rPr>
          <w:lang w:val="en-US"/>
        </w:rPr>
        <w:t xml:space="preserve"> </w:t>
      </w:r>
    </w:p>
    <w:p w14:paraId="1F6CBA47" w14:textId="77777777" w:rsidR="005F3A92" w:rsidRDefault="005F3A92">
      <w:pPr>
        <w:pStyle w:val="TextodoTrabalho"/>
        <w:rPr>
          <w:lang w:val="en-US"/>
        </w:rPr>
      </w:pPr>
    </w:p>
    <w:p w14:paraId="1F6CBA48" w14:textId="77777777" w:rsidR="005F3A92" w:rsidRDefault="005F3A92">
      <w:pPr>
        <w:pStyle w:val="Ttulo2"/>
        <w:pageBreakBefore/>
        <w:numPr>
          <w:ilvl w:val="0"/>
          <w:numId w:val="0"/>
        </w:numPr>
      </w:pPr>
    </w:p>
    <w:p w14:paraId="1F6CBA49" w14:textId="77777777" w:rsidR="005F3A92" w:rsidRDefault="00191154" w:rsidP="002110E2">
      <w:pPr>
        <w:pStyle w:val="Titulo1"/>
      </w:pPr>
      <w:bookmarkStart w:id="3" w:name="_Toc527492079"/>
      <w:r>
        <w:t>CONTEXTUALIZAÇÃO</w:t>
      </w:r>
      <w:bookmarkEnd w:id="3"/>
    </w:p>
    <w:p w14:paraId="1F6CBA4A" w14:textId="2B1014A4" w:rsidR="005F3A92" w:rsidRDefault="00D8169C">
      <w:pPr>
        <w:pStyle w:val="Ttulo2"/>
      </w:pPr>
      <w:bookmarkStart w:id="4" w:name="_Toc527492080"/>
      <w:r>
        <w:rPr>
          <w:lang w:val="pt-BR"/>
        </w:rPr>
        <w:t xml:space="preserve">mercado do </w:t>
      </w:r>
      <w:r w:rsidR="00191154">
        <w:rPr>
          <w:lang w:val="pt-BR"/>
        </w:rPr>
        <w:t>Turismo</w:t>
      </w:r>
      <w:bookmarkEnd w:id="4"/>
    </w:p>
    <w:p w14:paraId="1F6CBA4B" w14:textId="77777777" w:rsidR="005F3A92" w:rsidRDefault="00191154">
      <w:pPr>
        <w:pStyle w:val="TextodoTrabalho"/>
      </w:pPr>
      <w:r>
        <w:t>Segundo a Organização Mundial de Turismo (OMT), o turismo pode ser definido como a atividade do viajante que visita uma localidade fora do seu entorno habitual, por período inferior a um ano, e com propósito principal diferente do exercício de atividade remunerada por entidades do local visitado.</w:t>
      </w:r>
    </w:p>
    <w:p w14:paraId="1F6CBA4C" w14:textId="77777777" w:rsidR="005F3A92" w:rsidRDefault="005F3A92">
      <w:pPr>
        <w:pStyle w:val="TextodoTrabalho"/>
      </w:pPr>
    </w:p>
    <w:p w14:paraId="1F6CBA4D" w14:textId="33979D51" w:rsidR="005F3A92" w:rsidRDefault="00D76F95">
      <w:pPr>
        <w:pStyle w:val="Ttulo2"/>
        <w:rPr>
          <w:color w:val="auto"/>
        </w:rPr>
      </w:pPr>
      <w:bookmarkStart w:id="5" w:name="_Toc527492081"/>
      <w:r>
        <w:rPr>
          <w:lang w:val="pt-BR"/>
        </w:rPr>
        <w:t>visão geral</w:t>
      </w:r>
      <w:r w:rsidR="00D8169C">
        <w:rPr>
          <w:lang w:val="pt-BR"/>
        </w:rPr>
        <w:t xml:space="preserve"> dos </w:t>
      </w:r>
      <w:r w:rsidR="00191154">
        <w:rPr>
          <w:lang w:val="pt-BR"/>
        </w:rPr>
        <w:t>HOSTELS</w:t>
      </w:r>
      <w:bookmarkEnd w:id="5"/>
    </w:p>
    <w:p w14:paraId="1F6CBA4E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>O termo “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>”, sinônimo de albergue, refere-se a um tipo de acomodação caracterizada pelos preços convidativos e pela socialização dos hóspedes, onde cada hóspede compartilha quartos e banheiros com os demais. Os quartos podem ser privativos, compartilhados, misturados entre sexos ou dividido entre eles.</w:t>
      </w:r>
    </w:p>
    <w:p w14:paraId="1F6CBA4F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 xml:space="preserve">As principais diferenças entre um hotel e um 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 xml:space="preserve"> são:</w:t>
      </w:r>
    </w:p>
    <w:p w14:paraId="1F6CBA50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em geral oferecem preços mais acessíveis para a acomodação;</w:t>
      </w:r>
    </w:p>
    <w:p w14:paraId="1F6CBA51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 ambiente dos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é menos formal;</w:t>
      </w:r>
    </w:p>
    <w:p w14:paraId="1F6CBA52" w14:textId="77777777" w:rsidR="005F3A92" w:rsidRPr="002110E2" w:rsidRDefault="002110E2" w:rsidP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fregueses de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compartilham não só a área pública do imóvel, mas também banheiro, quarto, bibliotecas, entre outras áreas.</w:t>
      </w:r>
    </w:p>
    <w:p w14:paraId="1F6CBA53" w14:textId="77777777" w:rsidR="005F3A92" w:rsidRDefault="00191154">
      <w:pPr>
        <w:pStyle w:val="TextodoTrabalho"/>
      </w:pPr>
      <w:r>
        <w:t xml:space="preserve">O conceito de </w:t>
      </w:r>
      <w:proofErr w:type="spellStart"/>
      <w:r>
        <w:t>hostel</w:t>
      </w:r>
      <w:proofErr w:type="spellEnd"/>
      <w:r>
        <w:t xml:space="preserve"> surgiu em 1909 na Alemanha pelo então professor escolar Richard </w:t>
      </w:r>
      <w:proofErr w:type="spellStart"/>
      <w:r>
        <w:t>Schirrmann</w:t>
      </w:r>
      <w:proofErr w:type="spellEnd"/>
      <w:r>
        <w:t>. Após uma viagem escolar, Richard percebeu a falta de uma opção de acomodação barata para os jovens de serviço que nas condições daquele momento o obrigaram a passar a noite em prédios escolares.</w:t>
      </w:r>
    </w:p>
    <w:p w14:paraId="1F6CBA54" w14:textId="77777777" w:rsidR="005F3A92" w:rsidRDefault="00191154">
      <w:pPr>
        <w:pStyle w:val="TextodoTrabalho"/>
      </w:pPr>
      <w:r>
        <w:t xml:space="preserve">Diversos apoios e contribuições o ajudaram a construir o primeiro albergue da juventude em 1912, no então Castelo de </w:t>
      </w:r>
      <w:proofErr w:type="spellStart"/>
      <w:r>
        <w:t>Altena</w:t>
      </w:r>
      <w:proofErr w:type="spellEnd"/>
      <w:r>
        <w:t xml:space="preserve"> que havia sido reconstruído. Em 1919 foi fundada a Associação Internacional de </w:t>
      </w:r>
      <w:proofErr w:type="spellStart"/>
      <w:r>
        <w:t>Hostels</w:t>
      </w:r>
      <w:proofErr w:type="spellEnd"/>
      <w:r>
        <w:t xml:space="preserve"> para Juventude, hoje denominada </w:t>
      </w:r>
      <w:proofErr w:type="spellStart"/>
      <w:r>
        <w:t>Hostelling</w:t>
      </w:r>
      <w:proofErr w:type="spellEnd"/>
      <w:r>
        <w:t xml:space="preserve"> </w:t>
      </w:r>
      <w:proofErr w:type="spellStart"/>
      <w:r>
        <w:t>International</w:t>
      </w:r>
      <w:proofErr w:type="spellEnd"/>
      <w:r>
        <w:t>, que teve Richard como presidente da associação entre os anos 1933 a 1936.</w:t>
      </w:r>
    </w:p>
    <w:p w14:paraId="1F6CBA55" w14:textId="77777777" w:rsidR="005F3A92" w:rsidRDefault="00191154">
      <w:pPr>
        <w:pStyle w:val="TextodoTrabalho"/>
      </w:pPr>
      <w:r>
        <w:lastRenderedPageBreak/>
        <w:t xml:space="preserve">Atualmente a organização conta com albergues em 88 países, 64 associações membros, 3900 </w:t>
      </w:r>
      <w:proofErr w:type="spellStart"/>
      <w:r>
        <w:t>hostels</w:t>
      </w:r>
      <w:proofErr w:type="spellEnd"/>
      <w:r>
        <w:t xml:space="preserve"> cadastrados e 3,4 milhões de membros conforme dados de 2015.</w:t>
      </w:r>
    </w:p>
    <w:p w14:paraId="1F6CBA56" w14:textId="77777777" w:rsidR="005F3A92" w:rsidRDefault="005F3A92">
      <w:pPr>
        <w:pStyle w:val="TextodoTrabalho"/>
      </w:pPr>
    </w:p>
    <w:p w14:paraId="1F6CBA57" w14:textId="77777777" w:rsidR="005F3A92" w:rsidRDefault="0074642E">
      <w:pPr>
        <w:pStyle w:val="TextodoTrabalho"/>
        <w:keepNext/>
        <w:jc w:val="center"/>
      </w:pPr>
      <w:r>
        <w:rPr>
          <w:noProof/>
          <w:color w:val="333333"/>
          <w:sz w:val="21"/>
          <w:szCs w:val="21"/>
          <w:shd w:val="clear" w:color="auto" w:fill="FFFFFF"/>
          <w:lang w:eastAsia="pt-BR"/>
        </w:rPr>
        <w:drawing>
          <wp:inline distT="0" distB="0" distL="0" distR="0" wp14:anchorId="1F6CBAC3" wp14:editId="1F6CBAC4">
            <wp:extent cx="1704975" cy="1476375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4763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CBA58" w14:textId="76B60D6D" w:rsidR="005F3A92" w:rsidRDefault="00191154">
      <w:pPr>
        <w:pStyle w:val="Legenda1"/>
        <w:rPr>
          <w:rFonts w:eastAsia="Arial"/>
        </w:rPr>
      </w:pPr>
      <w:bookmarkStart w:id="6" w:name="__RefHeading___Toc515402188"/>
      <w:bookmarkEnd w:id="6"/>
      <w:proofErr w:type="spellStart"/>
      <w:r>
        <w:t>Figura</w:t>
      </w:r>
      <w:proofErr w:type="spellEnd"/>
      <w:r>
        <w:t xml:space="preserve"> </w:t>
      </w:r>
      <w:r w:rsidR="005F3A92">
        <w:fldChar w:fldCharType="begin"/>
      </w:r>
      <w:r>
        <w:instrText xml:space="preserve"> SEQ "Figura" \*Arabic </w:instrText>
      </w:r>
      <w:r w:rsidR="005F3A92">
        <w:fldChar w:fldCharType="separate"/>
      </w:r>
      <w:r w:rsidR="00FE0ABA">
        <w:rPr>
          <w:noProof/>
        </w:rPr>
        <w:t>1</w:t>
      </w:r>
      <w:r w:rsidR="005F3A92">
        <w:fldChar w:fldCharType="end"/>
      </w:r>
      <w:r>
        <w:t xml:space="preserve"> – Dados da </w:t>
      </w:r>
      <w:proofErr w:type="spellStart"/>
      <w:r>
        <w:t>Hostelling</w:t>
      </w:r>
      <w:proofErr w:type="spellEnd"/>
      <w:r>
        <w:t xml:space="preserve"> International </w:t>
      </w:r>
      <w:proofErr w:type="spellStart"/>
      <w:r>
        <w:t>retirados</w:t>
      </w:r>
      <w:proofErr w:type="spellEnd"/>
      <w:r>
        <w:t xml:space="preserve"> do </w:t>
      </w:r>
      <w:proofErr w:type="spellStart"/>
      <w:r>
        <w:t>relatório</w:t>
      </w:r>
      <w:proofErr w:type="spellEnd"/>
      <w:r>
        <w:t xml:space="preserve"> annual de 2015</w:t>
      </w:r>
    </w:p>
    <w:p w14:paraId="1F6CBA59" w14:textId="77777777" w:rsidR="005F3A92" w:rsidRDefault="00191154">
      <w:pPr>
        <w:keepNext/>
        <w:keepLines/>
        <w:spacing w:before="0" w:after="0"/>
        <w:jc w:val="center"/>
      </w:pPr>
      <w:r>
        <w:rPr>
          <w:rFonts w:eastAsia="Arial"/>
          <w:b/>
          <w:sz w:val="20"/>
          <w:szCs w:val="20"/>
        </w:rPr>
        <w:t xml:space="preserve">Fonte: </w:t>
      </w:r>
      <w:proofErr w:type="spellStart"/>
      <w:r>
        <w:rPr>
          <w:rFonts w:eastAsia="Arial"/>
          <w:b/>
          <w:sz w:val="20"/>
          <w:szCs w:val="20"/>
        </w:rPr>
        <w:t>Hostelling</w:t>
      </w:r>
      <w:proofErr w:type="spellEnd"/>
      <w:r>
        <w:rPr>
          <w:rFonts w:eastAsia="Arial"/>
          <w:b/>
          <w:sz w:val="20"/>
          <w:szCs w:val="20"/>
        </w:rPr>
        <w:t xml:space="preserve"> International - Annual Report 2015</w:t>
      </w:r>
    </w:p>
    <w:p w14:paraId="1F6CBA5A" w14:textId="77777777" w:rsidR="005F3A92" w:rsidRDefault="005F3A92" w:rsidP="002110E2">
      <w:pPr>
        <w:pStyle w:val="TextodoTrabalho"/>
        <w:ind w:firstLine="0"/>
        <w:jc w:val="left"/>
      </w:pPr>
    </w:p>
    <w:p w14:paraId="1F6CBA5B" w14:textId="77777777" w:rsidR="005F3A92" w:rsidRDefault="00191154">
      <w:pPr>
        <w:pStyle w:val="TextodoTrabalho"/>
        <w:jc w:val="left"/>
      </w:pPr>
      <w:r>
        <w:t xml:space="preserve">Os </w:t>
      </w:r>
      <w:proofErr w:type="spellStart"/>
      <w:r>
        <w:t>Hostels</w:t>
      </w:r>
      <w:proofErr w:type="spellEnd"/>
      <w:r>
        <w:t xml:space="preserve"> chegaram ao Brasil em 1961, através do casal de educadores cariocas Joaquim e Ione </w:t>
      </w:r>
      <w:proofErr w:type="spellStart"/>
      <w:r>
        <w:t>Trotta</w:t>
      </w:r>
      <w:proofErr w:type="spellEnd"/>
      <w:r>
        <w:t>, que trouxeram a ideia para o país depois de terem visitado um albergue na França, em 1</w:t>
      </w:r>
      <w:r w:rsidR="002110E2">
        <w:t xml:space="preserve">956. </w:t>
      </w:r>
      <w:r>
        <w:t>Atualmente o Brasil possui mais de 60 albergues credenciados pela Federação Brasileira de Albergues da Juventude.</w:t>
      </w:r>
    </w:p>
    <w:p w14:paraId="1F6CBA5C" w14:textId="77777777" w:rsidR="005F3A92" w:rsidRDefault="005F3A92">
      <w:pPr>
        <w:pStyle w:val="TextodoTrabalho"/>
        <w:jc w:val="left"/>
      </w:pPr>
    </w:p>
    <w:p w14:paraId="1F6CBA5D" w14:textId="050692A5" w:rsidR="005F3A92" w:rsidRDefault="00FD79C7" w:rsidP="00FD79C7">
      <w:pPr>
        <w:pStyle w:val="Ttulo2"/>
      </w:pPr>
      <w:r>
        <w:t>Contextualização do problema</w:t>
      </w:r>
    </w:p>
    <w:p w14:paraId="1F6CBA5E" w14:textId="77777777" w:rsidR="002110E2" w:rsidRDefault="002110E2">
      <w:pPr>
        <w:pStyle w:val="TextodoTrabalho"/>
        <w:rPr>
          <w:color w:val="FF0000"/>
        </w:rPr>
      </w:pPr>
      <w:r>
        <w:t xml:space="preserve">Como todo empreendimento privado, os </w:t>
      </w:r>
      <w:proofErr w:type="spellStart"/>
      <w:r>
        <w:t>hostels</w:t>
      </w:r>
      <w:proofErr w:type="spellEnd"/>
      <w:r>
        <w:t xml:space="preserve"> estão sujeitos a uma demanda e buscam alocar os hóspedes de forma a maximizar o lucro na operação. Os clientes são os mais diversos, mas em sua maioria são jovens entre 18 e 29 anos que viajam para turismo, conforme pesquisa do </w:t>
      </w:r>
      <w:proofErr w:type="gramStart"/>
      <w:r>
        <w:t>Sebrae</w:t>
      </w:r>
      <w:r w:rsidRPr="002110E2">
        <w:rPr>
          <w:color w:val="FF0000"/>
        </w:rPr>
        <w:t>[</w:t>
      </w:r>
      <w:proofErr w:type="gramEnd"/>
      <w:r w:rsidRPr="002110E2">
        <w:rPr>
          <w:color w:val="FF0000"/>
        </w:rPr>
        <w:t>1]</w:t>
      </w:r>
      <w:r>
        <w:rPr>
          <w:color w:val="FF0000"/>
        </w:rPr>
        <w:t>.</w:t>
      </w:r>
    </w:p>
    <w:p w14:paraId="1F6CBA5F" w14:textId="1ED4A014" w:rsidR="006570C2" w:rsidRDefault="006570C2">
      <w:pPr>
        <w:pStyle w:val="TextodoTrabalho"/>
      </w:pPr>
      <w:r>
        <w:t xml:space="preserve">Não existe um padrão </w:t>
      </w:r>
      <w:r w:rsidR="006C2950">
        <w:t>d</w:t>
      </w:r>
      <w:r>
        <w:t>efinido</w:t>
      </w:r>
      <w:r w:rsidR="006C2950">
        <w:t xml:space="preserve"> de quartos</w:t>
      </w:r>
      <w:r>
        <w:t xml:space="preserve"> para todos </w:t>
      </w:r>
      <w:r w:rsidR="00D76F95">
        <w:t>albergues</w:t>
      </w:r>
      <w:r>
        <w:t>, isso é definido conforme os recursos disponíveis em cada empreendimento. Em geral podemos dividir os quartos em:</w:t>
      </w:r>
    </w:p>
    <w:p w14:paraId="1F6CBA60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privados: possuem apenas uma cama disponível;</w:t>
      </w:r>
    </w:p>
    <w:p w14:paraId="1F6CBA61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compartilhados: possuem um número variado de camas, como por exemplo 2 camas, 4 camas, 10 camas, entre outros.</w:t>
      </w:r>
    </w:p>
    <w:p w14:paraId="1F6CBA62" w14:textId="2E492E8A" w:rsidR="006570C2" w:rsidRDefault="006570C2" w:rsidP="006570C2">
      <w:pPr>
        <w:pStyle w:val="TextodoTrabalho"/>
      </w:pPr>
      <w:r>
        <w:t xml:space="preserve">Tendo em vista a </w:t>
      </w:r>
      <w:r w:rsidR="00D15448">
        <w:t xml:space="preserve">demanda e oferta </w:t>
      </w:r>
      <w:r>
        <w:t xml:space="preserve">a administração do </w:t>
      </w:r>
      <w:proofErr w:type="spellStart"/>
      <w:r>
        <w:t>hostel</w:t>
      </w:r>
      <w:proofErr w:type="spellEnd"/>
      <w:r>
        <w:t xml:space="preserve"> deve estabelecer a alocação dos quartos.</w:t>
      </w:r>
    </w:p>
    <w:p w14:paraId="1F6CBA63" w14:textId="5E5290EA" w:rsidR="006570C2" w:rsidRDefault="00FD79C7" w:rsidP="006570C2">
      <w:pPr>
        <w:pStyle w:val="TextodoTrabalho"/>
      </w:pPr>
      <w:r>
        <w:t xml:space="preserve">Em contato com um cliente de </w:t>
      </w:r>
      <w:proofErr w:type="spellStart"/>
      <w:r>
        <w:t>Hostels</w:t>
      </w:r>
      <w:proofErr w:type="spellEnd"/>
      <w:r>
        <w:t xml:space="preserve"> foi identificada </w:t>
      </w:r>
      <w:r w:rsidR="00D15448">
        <w:t>um</w:t>
      </w:r>
      <w:r w:rsidR="006570C2">
        <w:t xml:space="preserve">a situação </w:t>
      </w:r>
      <w:r>
        <w:t xml:space="preserve">oportuna. Trata-se de ocasiões </w:t>
      </w:r>
      <w:r w:rsidR="006570C2">
        <w:t xml:space="preserve">onde grupos de pessoas com algum grau de relação, </w:t>
      </w:r>
      <w:r w:rsidR="006570C2">
        <w:lastRenderedPageBreak/>
        <w:t xml:space="preserve">como por exemplo grupos de amigos, um casal, entre outros, demandam hospedagem a um </w:t>
      </w:r>
      <w:proofErr w:type="spellStart"/>
      <w:r w:rsidR="006570C2">
        <w:t>hostel</w:t>
      </w:r>
      <w:proofErr w:type="spellEnd"/>
      <w:r w:rsidR="006570C2">
        <w:t xml:space="preserve"> durante um período. </w:t>
      </w:r>
      <w:r w:rsidR="00D15448">
        <w:t>Durante esse período o</w:t>
      </w:r>
      <w:r w:rsidR="006570C2">
        <w:t xml:space="preserve"> </w:t>
      </w:r>
      <w:proofErr w:type="spellStart"/>
      <w:r w:rsidR="006570C2">
        <w:t>hostel</w:t>
      </w:r>
      <w:proofErr w:type="spellEnd"/>
      <w:r w:rsidR="006570C2">
        <w:t xml:space="preserve"> esforça-se para alocar todos </w:t>
      </w:r>
      <w:r w:rsidR="00D15448">
        <w:t xml:space="preserve">integrantes </w:t>
      </w:r>
      <w:r w:rsidR="006570C2">
        <w:t xml:space="preserve">em um mesmo quarto, evitando </w:t>
      </w:r>
      <w:r w:rsidR="008F5BE7">
        <w:t>separação</w:t>
      </w:r>
      <w:r w:rsidR="00D15448">
        <w:t xml:space="preserve"> e quebra d</w:t>
      </w:r>
      <w:r w:rsidR="006570C2">
        <w:t xml:space="preserve">o grupo. Caso </w:t>
      </w:r>
      <w:r w:rsidR="00D15448">
        <w:t xml:space="preserve">não seja possível, </w:t>
      </w:r>
      <w:r w:rsidR="008F5BE7">
        <w:t xml:space="preserve">por exemplo </w:t>
      </w:r>
      <w:r w:rsidR="006570C2">
        <w:t xml:space="preserve">ocorra alguma separação, o </w:t>
      </w:r>
      <w:proofErr w:type="spellStart"/>
      <w:r w:rsidR="006570C2">
        <w:t>hostel</w:t>
      </w:r>
      <w:proofErr w:type="spellEnd"/>
      <w:r w:rsidR="006570C2">
        <w:t xml:space="preserve"> oferece algum tipo de compensação a</w:t>
      </w:r>
      <w:r w:rsidR="008F5BE7">
        <w:t xml:space="preserve"> essas</w:t>
      </w:r>
      <w:r w:rsidR="006570C2">
        <w:t xml:space="preserve"> </w:t>
      </w:r>
      <w:r w:rsidR="008F5BE7">
        <w:t>pessoas</w:t>
      </w:r>
      <w:r w:rsidR="006570C2">
        <w:t>, como por exemplo uma refeição, bebida.</w:t>
      </w:r>
    </w:p>
    <w:p w14:paraId="0E31C8F4" w14:textId="1EA9A190" w:rsidR="00FD79C7" w:rsidRDefault="006570C2" w:rsidP="00831154">
      <w:pPr>
        <w:pStyle w:val="TextodoTrabalho"/>
      </w:pPr>
      <w:r>
        <w:t>A demanda pode obrigar também a troca de grupos de quartos</w:t>
      </w:r>
      <w:r w:rsidR="006C2950">
        <w:t xml:space="preserve"> </w:t>
      </w:r>
      <w:r>
        <w:t>para possibilitar a alocação de um novo grupo que está para chegar. Novamente torna-se válido a política de compensação descrita anteriormente.</w:t>
      </w:r>
    </w:p>
    <w:p w14:paraId="05CC9774" w14:textId="77777777" w:rsidR="004E211E" w:rsidRDefault="004A53A1">
      <w:pPr>
        <w:pStyle w:val="TextodoTrabalho"/>
      </w:pPr>
      <w:r>
        <w:t xml:space="preserve">Em uma visão </w:t>
      </w:r>
      <w:proofErr w:type="gramStart"/>
      <w:r>
        <w:t>aparente</w:t>
      </w:r>
      <w:proofErr w:type="gramEnd"/>
      <w:r>
        <w:t xml:space="preserve"> mas falha, a máxima alocação traria maior retorno ao empreendimento, mas </w:t>
      </w:r>
      <w:r w:rsidR="000F69BE">
        <w:t xml:space="preserve">a insatisfação de clientes </w:t>
      </w:r>
      <w:r w:rsidR="00C91B60">
        <w:t xml:space="preserve">se manifesta rapidamente em más avaliações do empreendimento em sites como </w:t>
      </w:r>
      <w:r w:rsidR="0090602C">
        <w:t xml:space="preserve">o </w:t>
      </w:r>
      <w:proofErr w:type="spellStart"/>
      <w:r w:rsidR="0090602C">
        <w:t>TripAdvisor</w:t>
      </w:r>
      <w:proofErr w:type="spellEnd"/>
      <w:r w:rsidR="0090602C">
        <w:t xml:space="preserve"> que fornece informações e opiniões de empreendimentos turísticos.</w:t>
      </w:r>
    </w:p>
    <w:p w14:paraId="1F6CBA67" w14:textId="018AF284" w:rsidR="002A06FD" w:rsidRDefault="004E211E" w:rsidP="00FD79C7">
      <w:pPr>
        <w:pStyle w:val="TextodoTrabalho"/>
      </w:pPr>
      <w:r>
        <w:t>Em contrapartida, as informações disponibilizadas na internet podem ser utilizadas de forma estratégica p</w:t>
      </w:r>
      <w:r w:rsidR="00C70711">
        <w:t xml:space="preserve">ara adquirir uma vantagem competitiva em um mercado </w:t>
      </w:r>
      <w:r w:rsidR="0074506E">
        <w:t xml:space="preserve">concorrido. </w:t>
      </w:r>
      <w:r w:rsidR="00FD79C7">
        <w:t xml:space="preserve">No caso dos </w:t>
      </w:r>
      <w:proofErr w:type="spellStart"/>
      <w:r w:rsidR="00FD79C7">
        <w:t>hostels</w:t>
      </w:r>
      <w:proofErr w:type="spellEnd"/>
      <w:r w:rsidR="00FD79C7">
        <w:t xml:space="preserve"> as m</w:t>
      </w:r>
      <w:r w:rsidR="0074506E">
        <w:t xml:space="preserve">udanças de processos podem causar o bom impacto </w:t>
      </w:r>
      <w:r w:rsidR="00FD79C7">
        <w:t>nos indicadores de satisfação de cliente e economia de recursos</w:t>
      </w:r>
      <w:r w:rsidR="00831154">
        <w:t xml:space="preserve">. O caso de quebra e separação de grupos </w:t>
      </w:r>
      <w:r w:rsidR="006F1E3F">
        <w:t>se mostrou relevante e comum após algumas conversas com clientes do segmento</w:t>
      </w:r>
      <w:r w:rsidR="00020696">
        <w:t xml:space="preserve"> e todos se mostraram insatisfeitos com a experiência vivida.</w:t>
      </w:r>
    </w:p>
    <w:p w14:paraId="1F6CBA69" w14:textId="77777777" w:rsidR="005F3A92" w:rsidRDefault="005F3A92">
      <w:pPr>
        <w:pStyle w:val="TextodoTrabalho"/>
        <w:ind w:firstLine="0"/>
      </w:pPr>
    </w:p>
    <w:p w14:paraId="5E222346" w14:textId="37EEEF70" w:rsidR="00020696" w:rsidRDefault="00020696" w:rsidP="00020696">
      <w:pPr>
        <w:pStyle w:val="Titulo1"/>
      </w:pPr>
      <w:bookmarkStart w:id="7" w:name="_Toc527492083"/>
      <w:r>
        <w:t>modelagem</w:t>
      </w:r>
    </w:p>
    <w:p w14:paraId="64646F15" w14:textId="3E98C547" w:rsidR="00020696" w:rsidRDefault="005950A6" w:rsidP="00020696">
      <w:pPr>
        <w:pStyle w:val="TextodoTrabalho"/>
      </w:pPr>
      <w:r>
        <w:t xml:space="preserve">O problema a ser resolvido tem como foco a minimização da quebra e separação de grupos em um período de tempo determinado </w:t>
      </w:r>
      <w:r w:rsidR="00105D64">
        <w:t xml:space="preserve">de demanda em um </w:t>
      </w:r>
      <w:proofErr w:type="spellStart"/>
      <w:r w:rsidR="00105D64">
        <w:t>hostel</w:t>
      </w:r>
      <w:proofErr w:type="spellEnd"/>
      <w:r w:rsidR="00105D64">
        <w:t xml:space="preserve">. Melhorias foram sendo realizadas de forma incremental ao modelo, </w:t>
      </w:r>
      <w:r w:rsidR="003077B2">
        <w:t xml:space="preserve">gerando mais de um modelo final. Em cada fase foram desenvolvidos testes </w:t>
      </w:r>
      <w:r w:rsidR="00A95D14">
        <w:t>para</w:t>
      </w:r>
      <w:r w:rsidR="00105D64">
        <w:t xml:space="preserve"> análise </w:t>
      </w:r>
      <w:r w:rsidR="003077B2">
        <w:t xml:space="preserve">dos resultados obtidos </w:t>
      </w:r>
      <w:r w:rsidR="00A95D14">
        <w:t>a fim de dimensionar a complexidade do problema, até então não citado na literatura.</w:t>
      </w:r>
    </w:p>
    <w:p w14:paraId="05D50DA9" w14:textId="77777777" w:rsidR="00A95D14" w:rsidRPr="00020696" w:rsidRDefault="00A95D14" w:rsidP="00020696">
      <w:pPr>
        <w:pStyle w:val="TextodoTrabalho"/>
      </w:pPr>
    </w:p>
    <w:p w14:paraId="1F6CBA6A" w14:textId="6D1774F6" w:rsidR="002A06FD" w:rsidRPr="002A06FD" w:rsidRDefault="00020696" w:rsidP="00020696">
      <w:pPr>
        <w:pStyle w:val="Titulo1"/>
        <w:numPr>
          <w:ilvl w:val="0"/>
          <w:numId w:val="0"/>
        </w:numPr>
      </w:pPr>
      <w:r>
        <w:t>3.1</w:t>
      </w:r>
      <w:r w:rsidR="002A06FD">
        <w:t xml:space="preserve"> </w:t>
      </w:r>
      <w:r>
        <w:t xml:space="preserve">primeiro </w:t>
      </w:r>
      <w:r w:rsidR="002A06FD">
        <w:t>modelO</w:t>
      </w:r>
      <w:bookmarkEnd w:id="7"/>
    </w:p>
    <w:p w14:paraId="1F6CBA6B" w14:textId="40E7A6AC" w:rsidR="002A06FD" w:rsidRDefault="002A06FD">
      <w:pPr>
        <w:pStyle w:val="TextodoTrabalho"/>
        <w:rPr>
          <w:lang w:val="en-US"/>
        </w:rPr>
      </w:pPr>
      <w:r>
        <w:rPr>
          <w:lang w:val="en-US"/>
        </w:rPr>
        <w:lastRenderedPageBreak/>
        <w:t xml:space="preserve">O </w:t>
      </w: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r w:rsidR="00147F56">
        <w:rPr>
          <w:lang w:val="en-US"/>
        </w:rPr>
        <w:t xml:space="preserve">é </w:t>
      </w:r>
      <w:proofErr w:type="spellStart"/>
      <w:r w:rsidR="00147F56">
        <w:rPr>
          <w:lang w:val="en-US"/>
        </w:rPr>
        <w:t>mais</w:t>
      </w:r>
      <w:proofErr w:type="spellEnd"/>
      <w:r w:rsidR="00147F56">
        <w:rPr>
          <w:lang w:val="en-US"/>
        </w:rPr>
        <w:t xml:space="preserve"> simples e </w:t>
      </w:r>
      <w:proofErr w:type="spellStart"/>
      <w:r w:rsidR="00147F56">
        <w:rPr>
          <w:lang w:val="en-US"/>
        </w:rPr>
        <w:t>foca</w:t>
      </w:r>
      <w:proofErr w:type="spellEnd"/>
      <w:r w:rsidR="00147F56">
        <w:rPr>
          <w:lang w:val="en-US"/>
        </w:rPr>
        <w:t xml:space="preserve"> </w:t>
      </w:r>
      <w:proofErr w:type="spellStart"/>
      <w:r w:rsidR="0033679C">
        <w:rPr>
          <w:lang w:val="en-US"/>
        </w:rPr>
        <w:t>na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única</w:t>
      </w:r>
      <w:proofErr w:type="spellEnd"/>
      <w:r w:rsidR="0033679C">
        <w:rPr>
          <w:lang w:val="en-US"/>
        </w:rPr>
        <w:t xml:space="preserve"> do total de </w:t>
      </w:r>
      <w:proofErr w:type="spellStart"/>
      <w:r w:rsidR="0033679C">
        <w:rPr>
          <w:lang w:val="en-US"/>
        </w:rPr>
        <w:t>trocas</w:t>
      </w:r>
      <w:proofErr w:type="spellEnd"/>
      <w:r w:rsidR="0033679C">
        <w:rPr>
          <w:lang w:val="en-US"/>
        </w:rPr>
        <w:t xml:space="preserve"> de </w:t>
      </w:r>
      <w:proofErr w:type="spellStart"/>
      <w:r w:rsidR="0033679C">
        <w:rPr>
          <w:lang w:val="en-US"/>
        </w:rPr>
        <w:t>grupos</w:t>
      </w:r>
      <w:proofErr w:type="spellEnd"/>
      <w:r w:rsidR="0033679C">
        <w:rPr>
          <w:lang w:val="en-US"/>
        </w:rPr>
        <w:t xml:space="preserve"> de quartos, </w:t>
      </w:r>
      <w:proofErr w:type="spellStart"/>
      <w:r w:rsidR="0033679C">
        <w:rPr>
          <w:lang w:val="en-US"/>
        </w:rPr>
        <w:t>isto</w:t>
      </w:r>
      <w:proofErr w:type="spellEnd"/>
      <w:r w:rsidR="0033679C">
        <w:rPr>
          <w:lang w:val="en-US"/>
        </w:rPr>
        <w:t xml:space="preserve"> é, </w:t>
      </w:r>
      <w:proofErr w:type="spellStart"/>
      <w:r w:rsidR="0033679C">
        <w:rPr>
          <w:lang w:val="en-US"/>
        </w:rPr>
        <w:t>busca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minimizar</w:t>
      </w:r>
      <w:proofErr w:type="spellEnd"/>
      <w:r w:rsidR="0033679C">
        <w:rPr>
          <w:lang w:val="en-US"/>
        </w:rPr>
        <w:t xml:space="preserve"> a </w:t>
      </w:r>
      <w:proofErr w:type="spellStart"/>
      <w:r w:rsidR="0033679C">
        <w:rPr>
          <w:lang w:val="en-US"/>
        </w:rPr>
        <w:t>situação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onde</w:t>
      </w:r>
      <w:proofErr w:type="spellEnd"/>
      <w:r w:rsidR="0033679C">
        <w:rPr>
          <w:lang w:val="en-US"/>
        </w:rPr>
        <w:t xml:space="preserve"> um </w:t>
      </w:r>
      <w:proofErr w:type="spellStart"/>
      <w:r w:rsidR="0033679C">
        <w:rPr>
          <w:lang w:val="en-US"/>
        </w:rPr>
        <w:t>grupo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está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alocado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em</w:t>
      </w:r>
      <w:proofErr w:type="spellEnd"/>
      <w:r w:rsidR="0033679C">
        <w:rPr>
          <w:lang w:val="en-US"/>
        </w:rPr>
        <w:t xml:space="preserve"> um quarto dado um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e no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seguinte</w:t>
      </w:r>
      <w:proofErr w:type="spellEnd"/>
      <w:r w:rsidR="0033679C">
        <w:rPr>
          <w:lang w:val="en-US"/>
        </w:rPr>
        <w:t xml:space="preserve"> se </w:t>
      </w:r>
      <w:proofErr w:type="spellStart"/>
      <w:r w:rsidR="0033679C">
        <w:rPr>
          <w:lang w:val="en-US"/>
        </w:rPr>
        <w:t>vê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obrigado</w:t>
      </w:r>
      <w:proofErr w:type="spellEnd"/>
      <w:r w:rsidR="0033679C">
        <w:rPr>
          <w:lang w:val="en-US"/>
        </w:rPr>
        <w:t xml:space="preserve"> a trocar </w:t>
      </w:r>
      <w:r w:rsidR="00147F56">
        <w:rPr>
          <w:lang w:val="en-US"/>
        </w:rPr>
        <w:t xml:space="preserve">para outro quarto. </w:t>
      </w:r>
      <w:r w:rsidR="00252C3F">
        <w:rPr>
          <w:lang w:val="en-US"/>
        </w:rPr>
        <w:t xml:space="preserve">Para o </w:t>
      </w:r>
      <w:proofErr w:type="spellStart"/>
      <w:r w:rsidR="00252C3F">
        <w:rPr>
          <w:lang w:val="en-US"/>
        </w:rPr>
        <w:t>problema</w:t>
      </w:r>
      <w:proofErr w:type="spellEnd"/>
      <w:r w:rsidR="00252C3F">
        <w:rPr>
          <w:lang w:val="en-US"/>
        </w:rPr>
        <w:t xml:space="preserve"> é </w:t>
      </w:r>
      <w:proofErr w:type="spellStart"/>
      <w:r w:rsidR="00252C3F">
        <w:rPr>
          <w:lang w:val="en-US"/>
        </w:rPr>
        <w:t>relevante</w:t>
      </w:r>
      <w:proofErr w:type="spellEnd"/>
      <w:r w:rsidR="00252C3F">
        <w:rPr>
          <w:lang w:val="en-US"/>
        </w:rPr>
        <w:t xml:space="preserve"> considerer o </w:t>
      </w:r>
      <w:proofErr w:type="spellStart"/>
      <w:r w:rsidR="00252C3F">
        <w:rPr>
          <w:lang w:val="en-US"/>
        </w:rPr>
        <w:t>tamanho</w:t>
      </w:r>
      <w:proofErr w:type="spellEnd"/>
      <w:r w:rsidR="00252C3F">
        <w:rPr>
          <w:lang w:val="en-US"/>
        </w:rPr>
        <w:t xml:space="preserve"> dos </w:t>
      </w:r>
      <w:proofErr w:type="spellStart"/>
      <w:r w:rsidR="00252C3F">
        <w:rPr>
          <w:lang w:val="en-US"/>
        </w:rPr>
        <w:t>grupos</w:t>
      </w:r>
      <w:proofErr w:type="spellEnd"/>
      <w:r w:rsidR="00252C3F">
        <w:rPr>
          <w:lang w:val="en-US"/>
        </w:rPr>
        <w:t xml:space="preserve">, </w:t>
      </w:r>
      <w:proofErr w:type="spellStart"/>
      <w:r w:rsidR="00252C3F">
        <w:rPr>
          <w:lang w:val="en-US"/>
        </w:rPr>
        <w:t>capacidades</w:t>
      </w:r>
      <w:proofErr w:type="spellEnd"/>
      <w:r w:rsidR="00252C3F">
        <w:rPr>
          <w:lang w:val="en-US"/>
        </w:rPr>
        <w:t xml:space="preserve"> dos quartos do hostel e o</w:t>
      </w:r>
      <w:r w:rsidR="0005526D">
        <w:rPr>
          <w:lang w:val="en-US"/>
        </w:rPr>
        <w:t xml:space="preserve"> </w:t>
      </w:r>
      <w:proofErr w:type="spellStart"/>
      <w:r w:rsidR="0005526D">
        <w:rPr>
          <w:lang w:val="en-US"/>
        </w:rPr>
        <w:t>período</w:t>
      </w:r>
      <w:proofErr w:type="spellEnd"/>
      <w:r w:rsidR="0005526D">
        <w:rPr>
          <w:lang w:val="en-US"/>
        </w:rPr>
        <w:t xml:space="preserve"> de </w:t>
      </w:r>
      <w:proofErr w:type="spellStart"/>
      <w:r w:rsidR="0005526D">
        <w:rPr>
          <w:lang w:val="en-US"/>
        </w:rPr>
        <w:t>dias</w:t>
      </w:r>
      <w:proofErr w:type="spellEnd"/>
      <w:r w:rsidR="0005526D">
        <w:rPr>
          <w:lang w:val="en-US"/>
        </w:rPr>
        <w:t xml:space="preserve"> a ser </w:t>
      </w:r>
      <w:proofErr w:type="spellStart"/>
      <w:r w:rsidR="0005526D">
        <w:rPr>
          <w:lang w:val="en-US"/>
        </w:rPr>
        <w:t>observado</w:t>
      </w:r>
      <w:proofErr w:type="spellEnd"/>
      <w:r w:rsidR="0005526D">
        <w:rPr>
          <w:lang w:val="en-US"/>
        </w:rPr>
        <w:t>.</w:t>
      </w:r>
    </w:p>
    <w:p w14:paraId="11F1EF00" w14:textId="33F7DD9A" w:rsidR="00EC4047" w:rsidRDefault="00EC4047">
      <w:pPr>
        <w:pStyle w:val="TextodoTrabalho"/>
        <w:rPr>
          <w:lang w:val="en-US"/>
        </w:rPr>
      </w:pPr>
      <w:r>
        <w:rPr>
          <w:lang w:val="en-US"/>
        </w:rPr>
        <w:t>O</w:t>
      </w:r>
      <w:r>
        <w:rPr>
          <w:lang w:val="en-US"/>
        </w:rPr>
        <w:t xml:space="preserve"> peso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</w:t>
      </w:r>
      <w:r>
        <w:rPr>
          <w:lang w:val="en-US"/>
        </w:rPr>
        <w:t>roca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de quartos de um </w:t>
      </w:r>
      <w:proofErr w:type="spellStart"/>
      <w:r>
        <w:rPr>
          <w:lang w:val="en-US"/>
        </w:rPr>
        <w:t>grupo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tamanho</w:t>
      </w:r>
      <w:proofErr w:type="spellEnd"/>
      <w:r>
        <w:rPr>
          <w:lang w:val="en-US"/>
        </w:rPr>
        <w:t xml:space="preserve"> do </w:t>
      </w:r>
      <w:proofErr w:type="spellStart"/>
      <w:r w:rsidR="00F15AD9">
        <w:rPr>
          <w:lang w:val="en-US"/>
        </w:rPr>
        <w:t>mesmo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fato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>d</w:t>
      </w:r>
      <w:r>
        <w:rPr>
          <w:lang w:val="en-US"/>
        </w:rPr>
        <w:t xml:space="preserve">a </w:t>
      </w:r>
      <w:proofErr w:type="spellStart"/>
      <w:r>
        <w:rPr>
          <w:lang w:val="en-US"/>
        </w:rPr>
        <w:t>desalocão</w:t>
      </w:r>
      <w:proofErr w:type="spellEnd"/>
      <w:r>
        <w:rPr>
          <w:lang w:val="en-US"/>
        </w:rPr>
        <w:t xml:space="preserve"> de um </w:t>
      </w:r>
      <w:proofErr w:type="spellStart"/>
      <w:r w:rsidR="00F15AD9">
        <w:rPr>
          <w:lang w:val="en-US"/>
        </w:rPr>
        <w:t>número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 xml:space="preserve">de </w:t>
      </w:r>
      <w:proofErr w:type="spellStart"/>
      <w:r w:rsidR="00F15AD9">
        <w:rPr>
          <w:lang w:val="en-US"/>
        </w:rPr>
        <w:t>pessoas</w:t>
      </w:r>
      <w:proofErr w:type="spellEnd"/>
      <w:r w:rsidR="00F15AD9">
        <w:rPr>
          <w:lang w:val="en-US"/>
        </w:rPr>
        <w:t xml:space="preserve"> </w:t>
      </w:r>
      <w:r>
        <w:rPr>
          <w:lang w:val="en-US"/>
        </w:rPr>
        <w:t>tende</w:t>
      </w:r>
      <w:r w:rsidR="00F15AD9">
        <w:rPr>
          <w:lang w:val="en-US"/>
        </w:rPr>
        <w:t>r</w:t>
      </w:r>
      <w:r>
        <w:rPr>
          <w:lang w:val="en-US"/>
        </w:rPr>
        <w:t xml:space="preserve"> a </w:t>
      </w:r>
      <w:proofErr w:type="spellStart"/>
      <w:r>
        <w:rPr>
          <w:lang w:val="en-US"/>
        </w:rPr>
        <w:t>gerar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insatisfeitos</w:t>
      </w:r>
      <w:proofErr w:type="spellEnd"/>
      <w:r>
        <w:rPr>
          <w:lang w:val="en-US"/>
        </w:rPr>
        <w:t xml:space="preserve"> e </w:t>
      </w:r>
      <w:r w:rsidR="00F15AD9">
        <w:rPr>
          <w:lang w:val="en-US"/>
        </w:rPr>
        <w:t xml:space="preserve">ser </w:t>
      </w:r>
      <w:proofErr w:type="spellStart"/>
      <w:r>
        <w:rPr>
          <w:lang w:val="en-US"/>
        </w:rPr>
        <w:t>mais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custos</w:t>
      </w:r>
      <w:r w:rsidR="00F15AD9">
        <w:rPr>
          <w:lang w:val="en-US"/>
        </w:rPr>
        <w:t>a</w:t>
      </w:r>
      <w:proofErr w:type="spellEnd"/>
      <w:r w:rsidR="00F15AD9">
        <w:rPr>
          <w:lang w:val="en-US"/>
        </w:rPr>
        <w:t xml:space="preserve"> a </w:t>
      </w:r>
      <w:proofErr w:type="spellStart"/>
      <w:r w:rsidR="00F15AD9">
        <w:rPr>
          <w:lang w:val="en-US"/>
        </w:rPr>
        <w:t>locomoção</w:t>
      </w:r>
      <w:proofErr w:type="spellEnd"/>
      <w:r w:rsidR="00F15AD9">
        <w:rPr>
          <w:lang w:val="en-US"/>
        </w:rPr>
        <w:t>.</w:t>
      </w:r>
    </w:p>
    <w:p w14:paraId="1F6CBA6C" w14:textId="07194482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Segue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final</w:t>
      </w:r>
      <w:r>
        <w:rPr>
          <w:lang w:val="en-US"/>
        </w:rPr>
        <w:t>:</w:t>
      </w:r>
    </w:p>
    <w:p w14:paraId="6F65F56F" w14:textId="7B7A4E73" w:rsidR="00B9558D" w:rsidRDefault="00B9558D" w:rsidP="00B9558D">
      <w:pPr>
        <w:pStyle w:val="TextodoTrabalho"/>
        <w:ind w:firstLine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ab/>
        <w:t>Dados</w:t>
      </w:r>
    </w:p>
    <w:p w14:paraId="1F6CBA6D" w14:textId="77777777" w:rsidR="002A06FD" w:rsidRDefault="002A06FD" w:rsidP="002A06FD">
      <m:oMathPara>
        <m:oMath>
          <m:r>
            <w:rPr>
              <w:rFonts w:ascii="Cambria Math" w:hAnsi="Cambria Math"/>
            </w:rPr>
            <m:t xml:space="preserve">i:grupos </m:t>
          </m:r>
        </m:oMath>
      </m:oMathPara>
    </w:p>
    <w:p w14:paraId="1F6CBA6E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6F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70" w14:textId="77777777" w:rsidR="002A06FD" w:rsidRPr="00BD10F3" w:rsidRDefault="00CE45F1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71" w14:textId="77777777" w:rsidR="002A06FD" w:rsidRDefault="00CE45F1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72" w14:textId="77777777" w:rsidR="002A06FD" w:rsidRPr="00BD10F3" w:rsidRDefault="002A06FD" w:rsidP="002A06FD"/>
    <w:p w14:paraId="1F6CBA73" w14:textId="5BB2A115" w:rsidR="002A06FD" w:rsidRPr="00B9558D" w:rsidRDefault="002A06FD" w:rsidP="002A06FD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6EDA956B" w14:textId="6225A096" w:rsidR="00B9558D" w:rsidRPr="00BD10F3" w:rsidRDefault="00B9558D" w:rsidP="002A06FD">
      <w:r>
        <w:t xml:space="preserve">           </w:t>
      </w:r>
      <w:r>
        <w:tab/>
      </w:r>
      <w:proofErr w:type="spellStart"/>
      <w:r>
        <w:t>Otimize</w:t>
      </w:r>
      <w:proofErr w:type="spellEnd"/>
      <w:r>
        <w:t>:</w:t>
      </w:r>
    </w:p>
    <w:p w14:paraId="1F6CBA74" w14:textId="2D358089" w:rsidR="002A06FD" w:rsidRPr="00B9558D" w:rsidRDefault="002A06FD" w:rsidP="002A06FD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func>
        </m:oMath>
      </m:oMathPara>
    </w:p>
    <w:p w14:paraId="7890DD1C" w14:textId="415504D0" w:rsidR="00B9558D" w:rsidRPr="00BD10F3" w:rsidRDefault="00B9558D" w:rsidP="002A06FD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76" w14:textId="77777777" w:rsidR="002A06FD" w:rsidRPr="00BD10F3" w:rsidRDefault="00CE45F1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77" w14:textId="77777777" w:rsidR="002A06FD" w:rsidRPr="00B848F3" w:rsidRDefault="00CE45F1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78" w14:textId="77777777" w:rsidR="002A06FD" w:rsidRPr="00B848F3" w:rsidRDefault="00CE45F1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=1</m:t>
          </m:r>
        </m:oMath>
      </m:oMathPara>
    </w:p>
    <w:p w14:paraId="1F6CBA79" w14:textId="75C9F252" w:rsidR="002A06FD" w:rsidRDefault="00CE45F1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.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acc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ik</m:t>
              </m:r>
              <m:r>
                <w:rPr>
                  <w:rFonts w:ascii="Cambria Math" w:hAnsi="Cambria Math"/>
                </w:rPr>
                <m:t>+1</m:t>
              </m:r>
            </m:sub>
          </m:sSub>
        </m:oMath>
      </m:oMathPara>
    </w:p>
    <w:p w14:paraId="0C6FCE68" w14:textId="7C1AF7EA" w:rsidR="00B9558D" w:rsidRPr="00B9558D" w:rsidRDefault="00CE45F1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2DE7B878" w14:textId="10CC6102" w:rsidR="00B9558D" w:rsidRDefault="00B9558D" w:rsidP="002A06FD"/>
    <w:p w14:paraId="0BB23A0F" w14:textId="6D56CFB0" w:rsidR="005B1611" w:rsidRPr="00BF55E1" w:rsidRDefault="005B1611" w:rsidP="00215148">
      <w:pPr>
        <w:ind w:firstLine="709"/>
      </w:pPr>
      <w:r>
        <w:t xml:space="preserve">A </w:t>
      </w:r>
      <w:proofErr w:type="spellStart"/>
      <w:r>
        <w:t>variável</w:t>
      </w:r>
      <w:proofErr w:type="spellEnd"/>
      <w:r>
        <w:t xml:space="preserve"> </w:t>
      </w:r>
      <w:proofErr w:type="spellStart"/>
      <w:r>
        <w:t>binária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215148">
        <w:t xml:space="preserve"> </w:t>
      </w:r>
      <w:proofErr w:type="spellStart"/>
      <w:r w:rsidR="00215148">
        <w:t>representa</w:t>
      </w:r>
      <w:proofErr w:type="spellEnd"/>
      <w:r w:rsidR="00215148">
        <w:t xml:space="preserve"> se um </w:t>
      </w:r>
      <w:proofErr w:type="spellStart"/>
      <w:r w:rsidR="00215148">
        <w:t>grupo</w:t>
      </w:r>
      <w:proofErr w:type="spellEnd"/>
      <w:r w:rsidR="00215148">
        <w:t xml:space="preserve"> </w:t>
      </w:r>
      <m:oMath>
        <m:r>
          <w:rPr>
            <w:rFonts w:ascii="Cambria Math" w:hAnsi="Cambria Math"/>
          </w:rPr>
          <m:t>i</m:t>
        </m:r>
      </m:oMath>
      <w:r w:rsidR="00215148">
        <w:t xml:space="preserve"> estava </w:t>
      </w:r>
      <w:proofErr w:type="spellStart"/>
      <w:r w:rsidR="00215148">
        <w:t>na</w:t>
      </w:r>
      <w:proofErr w:type="spellEnd"/>
      <w:r w:rsidR="00215148">
        <w:t xml:space="preserve"> quarto </w:t>
      </w:r>
      <m:oMath>
        <m:r>
          <w:rPr>
            <w:rFonts w:ascii="Cambria Math" w:hAnsi="Cambria Math"/>
          </w:rPr>
          <m:t>j</m:t>
        </m:r>
      </m:oMath>
      <w:r w:rsidR="00215148">
        <w:t xml:space="preserve"> no </w:t>
      </w:r>
      <w:proofErr w:type="spellStart"/>
      <w:r w:rsidR="00215148">
        <w:t>dia</w:t>
      </w:r>
      <w:proofErr w:type="spellEnd"/>
      <w:r w:rsidR="00215148">
        <w:t xml:space="preserve"> </w:t>
      </w:r>
      <w:r w:rsidR="00215148" w:rsidRPr="00FB5946">
        <w:rPr>
          <w:i/>
        </w:rPr>
        <w:t>k</w:t>
      </w:r>
      <w:r w:rsidR="00215148">
        <w:t xml:space="preserve">. A </w:t>
      </w:r>
      <w:proofErr w:type="spellStart"/>
      <w:r w:rsidR="00FB5946">
        <w:t>variável</w:t>
      </w:r>
      <w:proofErr w:type="spellEnd"/>
      <w:r w:rsidR="00FB59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FB5946">
        <w:t xml:space="preserve"> </w:t>
      </w:r>
      <w:proofErr w:type="spellStart"/>
      <w:r w:rsidR="00FB5946">
        <w:t>representa</w:t>
      </w:r>
      <w:proofErr w:type="spellEnd"/>
      <w:r w:rsidR="00FB5946">
        <w:t xml:space="preserve"> a </w:t>
      </w:r>
      <w:proofErr w:type="spellStart"/>
      <w:r w:rsidR="00FB5946">
        <w:t>quebra</w:t>
      </w:r>
      <w:proofErr w:type="spellEnd"/>
      <w:r w:rsidR="00FB5946">
        <w:t xml:space="preserve"> de quarto de um </w:t>
      </w:r>
      <w:proofErr w:type="spellStart"/>
      <w:r w:rsidR="00FB5946">
        <w:t>grupo</w:t>
      </w:r>
      <w:proofErr w:type="spellEnd"/>
      <w:r w:rsidR="00FB5946">
        <w:t xml:space="preserve"> </w:t>
      </w:r>
      <w:r w:rsidR="00FB5946">
        <w:t xml:space="preserve"> </w:t>
      </w:r>
      <m:oMath>
        <m:r>
          <w:rPr>
            <w:rFonts w:ascii="Cambria Math" w:hAnsi="Cambria Math"/>
          </w:rPr>
          <m:t>i</m:t>
        </m:r>
      </m:oMath>
      <w:r w:rsidR="00FB5946">
        <w:t xml:space="preserve"> no </w:t>
      </w:r>
      <w:proofErr w:type="spellStart"/>
      <w:r w:rsidR="00FB5946">
        <w:t>dia</w:t>
      </w:r>
      <w:proofErr w:type="spellEnd"/>
      <w:r w:rsidR="00FB5946">
        <w:t xml:space="preserve"> </w:t>
      </w:r>
      <w:r w:rsidR="00FB5946" w:rsidRPr="00BF55E1">
        <w:rPr>
          <w:i/>
        </w:rPr>
        <w:t>k</w:t>
      </w:r>
      <w:r w:rsidR="00BF55E1">
        <w:t>.</w:t>
      </w:r>
    </w:p>
    <w:p w14:paraId="77E920D5" w14:textId="77777777" w:rsidR="00B9558D" w:rsidRDefault="00B9558D">
      <w:pPr>
        <w:pStyle w:val="TextodoTrabalho"/>
        <w:rPr>
          <w:lang w:val="en-US"/>
        </w:rPr>
      </w:pPr>
      <w:proofErr w:type="spellStart"/>
      <w:r>
        <w:rPr>
          <w:lang w:val="en-US"/>
        </w:rPr>
        <w:t>Quanto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restrições</w:t>
      </w:r>
      <w:proofErr w:type="spellEnd"/>
      <w:r>
        <w:rPr>
          <w:lang w:val="en-US"/>
        </w:rPr>
        <w:t>:</w:t>
      </w:r>
    </w:p>
    <w:p w14:paraId="60B07A74" w14:textId="77777777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r>
        <w:rPr>
          <w:lang w:val="en-US"/>
        </w:rPr>
        <w:t>Se</w:t>
      </w:r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diz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respeito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ao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estado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inicial</w:t>
      </w:r>
      <w:proofErr w:type="spellEnd"/>
      <w:r w:rsidR="002A06FD">
        <w:rPr>
          <w:lang w:val="en-US"/>
        </w:rPr>
        <w:t xml:space="preserve"> do hostel, </w:t>
      </w:r>
      <w:proofErr w:type="spellStart"/>
      <w:r w:rsidR="002A06FD">
        <w:rPr>
          <w:lang w:val="en-US"/>
        </w:rPr>
        <w:t>indicando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quais</w:t>
      </w:r>
      <w:proofErr w:type="spellEnd"/>
      <w:r w:rsidR="002A06FD">
        <w:rPr>
          <w:lang w:val="en-US"/>
        </w:rPr>
        <w:t xml:space="preserve"> quartos e </w:t>
      </w:r>
      <w:proofErr w:type="spellStart"/>
      <w:r w:rsidR="002A06FD">
        <w:rPr>
          <w:lang w:val="en-US"/>
        </w:rPr>
        <w:t>grupos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encontram</w:t>
      </w:r>
      <w:proofErr w:type="spellEnd"/>
      <w:r w:rsidR="002A06FD">
        <w:rPr>
          <w:lang w:val="en-US"/>
        </w:rPr>
        <w:t>-se</w:t>
      </w:r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alocados</w:t>
      </w:r>
      <w:proofErr w:type="spellEnd"/>
      <w:r w:rsidR="00E53E3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70E58DF4" w14:textId="0214A45C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R</w:t>
      </w:r>
      <w:r w:rsidR="00E53E3C">
        <w:rPr>
          <w:lang w:val="en-US"/>
        </w:rPr>
        <w:t>efere-</w:t>
      </w:r>
      <w:proofErr w:type="spellStart"/>
      <w:r w:rsidR="00E53E3C">
        <w:rPr>
          <w:lang w:val="en-US"/>
        </w:rPr>
        <w:t>se</w:t>
      </w:r>
      <w:r w:rsidR="00215148">
        <w:rPr>
          <w:lang w:val="en-US"/>
        </w:rPr>
        <w:t xml:space="preserve"> a</w:t>
      </w:r>
      <w:proofErr w:type="spellEnd"/>
      <w:r w:rsidR="00215148">
        <w:rPr>
          <w:lang w:val="en-US"/>
        </w:rPr>
        <w:t xml:space="preserve"> </w:t>
      </w:r>
      <w:proofErr w:type="spellStart"/>
      <w:r w:rsidR="00E53E3C">
        <w:rPr>
          <w:lang w:val="en-US"/>
        </w:rPr>
        <w:t>limitação</w:t>
      </w:r>
      <w:proofErr w:type="spellEnd"/>
      <w:r w:rsidR="00E53E3C"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</w:t>
      </w:r>
      <w:r w:rsidR="00E53E3C">
        <w:rPr>
          <w:lang w:val="en-US"/>
        </w:rPr>
        <w:t xml:space="preserve">da </w:t>
      </w:r>
      <w:proofErr w:type="spellStart"/>
      <w:r w:rsidR="00E53E3C">
        <w:rPr>
          <w:lang w:val="en-US"/>
        </w:rPr>
        <w:t>capacidade</w:t>
      </w:r>
      <w:proofErr w:type="spellEnd"/>
      <w:r w:rsidR="00E53E3C">
        <w:rPr>
          <w:lang w:val="en-US"/>
        </w:rPr>
        <w:t xml:space="preserve"> dos quartos, </w:t>
      </w:r>
      <w:proofErr w:type="spellStart"/>
      <w:r w:rsidR="00E53E3C">
        <w:rPr>
          <w:lang w:val="en-US"/>
        </w:rPr>
        <w:t>impossibilitando</w:t>
      </w:r>
      <w:proofErr w:type="spellEnd"/>
      <w:r w:rsidR="00E53E3C">
        <w:rPr>
          <w:lang w:val="en-US"/>
        </w:rPr>
        <w:t xml:space="preserve"> </w:t>
      </w:r>
      <w:proofErr w:type="gramStart"/>
      <w:r w:rsidR="00E53E3C">
        <w:rPr>
          <w:lang w:val="en-US"/>
        </w:rPr>
        <w:t>a</w:t>
      </w:r>
      <w:proofErr w:type="gram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alocação</w:t>
      </w:r>
      <w:proofErr w:type="spellEnd"/>
      <w:r w:rsidR="00E53E3C">
        <w:rPr>
          <w:lang w:val="en-US"/>
        </w:rPr>
        <w:t xml:space="preserve"> de um </w:t>
      </w:r>
      <w:proofErr w:type="spellStart"/>
      <w:r w:rsidR="00E53E3C">
        <w:rPr>
          <w:lang w:val="en-US"/>
        </w:rPr>
        <w:t>número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maior</w:t>
      </w:r>
      <w:proofErr w:type="spellEnd"/>
      <w:r w:rsidR="00E53E3C">
        <w:rPr>
          <w:lang w:val="en-US"/>
        </w:rPr>
        <w:t xml:space="preserve"> de </w:t>
      </w:r>
      <w:proofErr w:type="spellStart"/>
      <w:r w:rsidR="00E53E3C">
        <w:rPr>
          <w:lang w:val="en-US"/>
        </w:rPr>
        <w:t>pessoas</w:t>
      </w:r>
      <w:proofErr w:type="spellEnd"/>
      <w:r w:rsidR="00E53E3C">
        <w:rPr>
          <w:lang w:val="en-US"/>
        </w:rPr>
        <w:t xml:space="preserve"> do que </w:t>
      </w:r>
      <w:proofErr w:type="spellStart"/>
      <w:r w:rsidR="00E53E3C">
        <w:rPr>
          <w:lang w:val="en-US"/>
        </w:rPr>
        <w:t>possível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em</w:t>
      </w:r>
      <w:proofErr w:type="spellEnd"/>
      <w:r w:rsidR="00E53E3C">
        <w:rPr>
          <w:lang w:val="en-US"/>
        </w:rPr>
        <w:t xml:space="preserve"> um quarto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</w:t>
      </w:r>
      <w:r w:rsidR="00E53E3C">
        <w:rPr>
          <w:lang w:val="en-US"/>
        </w:rPr>
        <w:t>.</w:t>
      </w:r>
    </w:p>
    <w:p w14:paraId="342DFEEE" w14:textId="76A928B3" w:rsidR="007774E3" w:rsidRDefault="007774E3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quarto, </w:t>
      </w:r>
      <w:proofErr w:type="spellStart"/>
      <w:r>
        <w:rPr>
          <w:lang w:val="en-US"/>
        </w:rPr>
        <w:t>isto</w:t>
      </w:r>
      <w:proofErr w:type="spellEnd"/>
      <w:r>
        <w:rPr>
          <w:lang w:val="en-US"/>
        </w:rPr>
        <w:t xml:space="preserve"> é, que a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completamente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atendida</w:t>
      </w:r>
      <w:proofErr w:type="spellEnd"/>
      <w:r>
        <w:rPr>
          <w:lang w:val="en-US"/>
        </w:rPr>
        <w:t>.</w:t>
      </w:r>
    </w:p>
    <w:p w14:paraId="1F6CBA7C" w14:textId="2B187772" w:rsidR="005F3A92" w:rsidRDefault="00E53E3C" w:rsidP="000D30E0">
      <w:pPr>
        <w:pStyle w:val="TextodoTrabalho"/>
        <w:numPr>
          <w:ilvl w:val="0"/>
          <w:numId w:val="17"/>
        </w:numPr>
        <w:rPr>
          <w:lang w:val="en-US"/>
        </w:rPr>
      </w:pPr>
      <w:r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Responsável</w:t>
      </w:r>
      <w:proofErr w:type="spellEnd"/>
      <w:r w:rsidR="007774E3" w:rsidRPr="000D30E0">
        <w:rPr>
          <w:lang w:val="en-US"/>
        </w:rPr>
        <w:t xml:space="preserve"> por </w:t>
      </w:r>
      <w:proofErr w:type="spellStart"/>
      <w:r w:rsidR="007774E3" w:rsidRPr="000D30E0">
        <w:rPr>
          <w:lang w:val="en-US"/>
        </w:rPr>
        <w:t>implementar</w:t>
      </w:r>
      <w:proofErr w:type="spellEnd"/>
      <w:r w:rsidR="007774E3" w:rsidRPr="000D30E0">
        <w:rPr>
          <w:lang w:val="en-US"/>
        </w:rPr>
        <w:t xml:space="preserve"> a </w:t>
      </w:r>
      <w:proofErr w:type="spellStart"/>
      <w:r w:rsidR="007774E3" w:rsidRPr="000D30E0">
        <w:rPr>
          <w:lang w:val="en-US"/>
        </w:rPr>
        <w:t>mudança</w:t>
      </w:r>
      <w:proofErr w:type="spellEnd"/>
      <w:r w:rsidR="007774E3" w:rsidRPr="000D30E0">
        <w:rPr>
          <w:lang w:val="en-US"/>
        </w:rPr>
        <w:t xml:space="preserve"> de quarto </w:t>
      </w:r>
      <w:proofErr w:type="gramStart"/>
      <w:r w:rsidR="007774E3" w:rsidRPr="000D30E0">
        <w:rPr>
          <w:lang w:val="en-US"/>
        </w:rPr>
        <w:t>do</w:t>
      </w:r>
      <w:proofErr w:type="gram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grupo</w:t>
      </w:r>
      <w:proofErr w:type="spellEnd"/>
      <w:r w:rsidR="007774E3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="007774E3">
        <w:t xml:space="preserve"> no dia </w:t>
      </w:r>
      <m:oMath>
        <m:r>
          <w:rPr>
            <w:rFonts w:ascii="Cambria Math" w:hAnsi="Cambria Math"/>
          </w:rPr>
          <m:t>k</m:t>
        </m:r>
      </m:oMath>
      <w:r w:rsidR="007774E3">
        <w:t xml:space="preserve"> </w:t>
      </w:r>
      <w:r w:rsidR="007774E3">
        <w:t xml:space="preserve">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7774E3">
        <w:t xml:space="preserve">. Seguindo a lógica, se um grupo </w:t>
      </w:r>
      <m:oMath>
        <m:r>
          <w:rPr>
            <w:rFonts w:ascii="Cambria Math" w:hAnsi="Cambria Math"/>
          </w:rPr>
          <m:t>i</m:t>
        </m:r>
      </m:oMath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estava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em</w:t>
      </w:r>
      <w:proofErr w:type="spellEnd"/>
      <w:r w:rsidR="007774E3" w:rsidRPr="000D30E0">
        <w:rPr>
          <w:lang w:val="en-US"/>
        </w:rPr>
        <w:t xml:space="preserve"> um </w:t>
      </w:r>
      <w:proofErr w:type="spellStart"/>
      <w:r w:rsidR="007774E3" w:rsidRPr="000D30E0">
        <w:rPr>
          <w:lang w:val="en-US"/>
        </w:rPr>
        <w:t>determinado</w:t>
      </w:r>
      <w:proofErr w:type="spellEnd"/>
      <w:r w:rsidR="007774E3" w:rsidRPr="000D30E0">
        <w:rPr>
          <w:lang w:val="en-US"/>
        </w:rPr>
        <w:t xml:space="preserve"> quarto </w:t>
      </w:r>
      <m:oMath>
        <m:r>
          <w:rPr>
            <w:rFonts w:ascii="Cambria Math" w:hAnsi="Cambria Math"/>
            <w:lang w:val="en-US"/>
          </w:rPr>
          <m:t>j</m:t>
        </m:r>
      </m:oMath>
      <w:r w:rsidR="007774E3" w:rsidRPr="000D30E0">
        <w:rPr>
          <w:lang w:val="en-US"/>
        </w:rPr>
        <w:t xml:space="preserve"> </w:t>
      </w:r>
      <w:r w:rsidR="007774E3" w:rsidRPr="000D30E0">
        <w:rPr>
          <w:lang w:val="en-US"/>
        </w:rPr>
        <w:t xml:space="preserve">e </w:t>
      </w:r>
      <w:proofErr w:type="spellStart"/>
      <w:r w:rsidR="007774E3" w:rsidRPr="000D30E0">
        <w:rPr>
          <w:lang w:val="en-US"/>
        </w:rPr>
        <w:t>não</w:t>
      </w:r>
      <w:proofErr w:type="spellEnd"/>
      <w:r w:rsidR="007774E3" w:rsidRPr="000D30E0">
        <w:rPr>
          <w:lang w:val="en-US"/>
        </w:rPr>
        <w:t xml:space="preserve"> se </w:t>
      </w:r>
      <w:proofErr w:type="spellStart"/>
      <w:r w:rsidR="007774E3" w:rsidRPr="000D30E0">
        <w:rPr>
          <w:lang w:val="en-US"/>
        </w:rPr>
        <w:t>encontra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mais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nesse</w:t>
      </w:r>
      <w:proofErr w:type="spellEnd"/>
      <w:r w:rsidR="007774E3" w:rsidRPr="000D30E0">
        <w:rPr>
          <w:lang w:val="en-US"/>
        </w:rPr>
        <w:t xml:space="preserve"> quarto no </w:t>
      </w:r>
      <w:proofErr w:type="spellStart"/>
      <w:r w:rsidR="007774E3" w:rsidRPr="000D30E0">
        <w:rPr>
          <w:lang w:val="en-US"/>
        </w:rPr>
        <w:t>dia</w:t>
      </w:r>
      <w:proofErr w:type="spellEnd"/>
      <w:r w:rsidR="007774E3"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  <w:lang w:val="en-US"/>
          </w:rPr>
          <m:t>+1</m:t>
        </m:r>
      </m:oMath>
      <w:r w:rsidR="007774E3" w:rsidRPr="000D30E0">
        <w:rPr>
          <w:lang w:val="en-US"/>
        </w:rPr>
        <w:t>, considerando que esse gr</w:t>
      </w:r>
      <w:proofErr w:type="spellStart"/>
      <w:r w:rsidR="000D30E0" w:rsidRPr="000D30E0">
        <w:rPr>
          <w:lang w:val="en-US"/>
        </w:rPr>
        <w:t>upo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tenha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demanda</w:t>
      </w:r>
      <w:proofErr w:type="spellEnd"/>
      <w:r w:rsidR="000D30E0" w:rsidRPr="000D30E0">
        <w:rPr>
          <w:lang w:val="en-US"/>
        </w:rPr>
        <w:t xml:space="preserve"> para </w:t>
      </w:r>
      <w:proofErr w:type="spellStart"/>
      <w:r w:rsidR="000D30E0" w:rsidRPr="000D30E0">
        <w:rPr>
          <w:lang w:val="en-US"/>
        </w:rPr>
        <w:t>os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dois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dias</w:t>
      </w:r>
      <w:proofErr w:type="spellEnd"/>
      <w:r w:rsidR="000D30E0" w:rsidRPr="000D30E0">
        <w:rPr>
          <w:lang w:val="en-US"/>
        </w:rPr>
        <w:t xml:space="preserve">, </w:t>
      </w:r>
      <w:proofErr w:type="spellStart"/>
      <w:r w:rsidR="000D30E0" w:rsidRPr="000D30E0">
        <w:rPr>
          <w:lang w:val="en-US"/>
        </w:rPr>
        <w:t>isso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implica</w:t>
      </w:r>
      <w:proofErr w:type="spellEnd"/>
      <w:r w:rsidR="000D30E0" w:rsidRPr="000D30E0">
        <w:rPr>
          <w:lang w:val="en-US"/>
        </w:rPr>
        <w:t xml:space="preserve"> que </w:t>
      </w:r>
      <w:proofErr w:type="spellStart"/>
      <w:r w:rsidR="000D30E0" w:rsidRPr="000D30E0">
        <w:rPr>
          <w:lang w:val="en-US"/>
        </w:rPr>
        <w:t>houve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uma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mudança</w:t>
      </w:r>
      <w:proofErr w:type="spellEnd"/>
      <w:r w:rsidR="000D30E0" w:rsidRPr="000D30E0">
        <w:rPr>
          <w:lang w:val="en-US"/>
        </w:rPr>
        <w:t xml:space="preserve"> de quarto no </w:t>
      </w:r>
      <w:proofErr w:type="spellStart"/>
      <w:r w:rsidR="000D30E0" w:rsidRPr="000D30E0">
        <w:rPr>
          <w:lang w:val="en-US"/>
        </w:rPr>
        <w:t>dia</w:t>
      </w:r>
      <w:proofErr w:type="spellEnd"/>
      <w:r w:rsidR="000D30E0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k+1</m:t>
        </m:r>
      </m:oMath>
      <w:r w:rsidR="000D30E0">
        <w:t>.</w:t>
      </w:r>
      <w:r w:rsidR="007774E3" w:rsidRPr="000D30E0">
        <w:rPr>
          <w:lang w:val="en-US"/>
        </w:rPr>
        <w:t xml:space="preserve"> </w:t>
      </w:r>
    </w:p>
    <w:p w14:paraId="64AB224F" w14:textId="77777777" w:rsidR="000D30E0" w:rsidRPr="000D30E0" w:rsidRDefault="000D30E0" w:rsidP="000D30E0">
      <w:pPr>
        <w:pStyle w:val="TextodoTrabalho"/>
        <w:ind w:left="1571" w:firstLine="0"/>
        <w:rPr>
          <w:lang w:val="en-US"/>
        </w:rPr>
      </w:pPr>
    </w:p>
    <w:p w14:paraId="1F6CBA7D" w14:textId="77777777" w:rsidR="005F3A92" w:rsidRDefault="00113D0E" w:rsidP="00E53E3C">
      <w:pPr>
        <w:pStyle w:val="Ttulo2"/>
      </w:pPr>
      <w:bookmarkStart w:id="8" w:name="_Toc527492084"/>
      <w:r>
        <w:t>segundo modelo</w:t>
      </w:r>
      <w:bookmarkEnd w:id="8"/>
    </w:p>
    <w:p w14:paraId="1F6CBA7E" w14:textId="34935774" w:rsidR="00113D0E" w:rsidRDefault="00113D0E" w:rsidP="00113D0E">
      <w:pPr>
        <w:pStyle w:val="TextodoTrabalho"/>
        <w:keepNext/>
        <w:ind w:firstLine="397"/>
        <w:rPr>
          <w:lang w:val="en-US"/>
        </w:rPr>
      </w:pPr>
      <w:proofErr w:type="spellStart"/>
      <w:r>
        <w:rPr>
          <w:lang w:val="en-US"/>
        </w:rPr>
        <w:t>O segundo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proofErr w:type="spellStart"/>
      <w:r w:rsidR="0074433A">
        <w:rPr>
          <w:lang w:val="en-US"/>
        </w:rPr>
        <w:t>surgiu</w:t>
      </w:r>
      <w:proofErr w:type="spellEnd"/>
      <w:r w:rsidR="0074433A">
        <w:rPr>
          <w:lang w:val="en-US"/>
        </w:rPr>
        <w:t xml:space="preserve"> </w:t>
      </w:r>
      <w:r w:rsidR="00274D62">
        <w:rPr>
          <w:lang w:val="en-US"/>
        </w:rPr>
        <w:t>d</w:t>
      </w:r>
      <w:r w:rsidR="0074433A">
        <w:rPr>
          <w:lang w:val="en-US"/>
        </w:rPr>
        <w:t>a</w:t>
      </w:r>
      <w:r w:rsidR="00274D62">
        <w:rPr>
          <w:lang w:val="en-US"/>
        </w:rPr>
        <w:t xml:space="preserve"> </w:t>
      </w:r>
      <w:proofErr w:type="spellStart"/>
      <w:r w:rsidR="0074433A">
        <w:rPr>
          <w:lang w:val="en-US"/>
        </w:rPr>
        <w:t>i</w:t>
      </w:r>
      <w:r w:rsidR="00274D62">
        <w:rPr>
          <w:lang w:val="en-US"/>
        </w:rPr>
        <w:t>ncrementação</w:t>
      </w:r>
      <w:proofErr w:type="spellEnd"/>
      <w:r w:rsidR="00274D62">
        <w:rPr>
          <w:lang w:val="en-US"/>
        </w:rPr>
        <w:t xml:space="preserve"> e </w:t>
      </w:r>
      <w:proofErr w:type="spellStart"/>
      <w:r w:rsidR="00274D62">
        <w:rPr>
          <w:lang w:val="en-US"/>
        </w:rPr>
        <w:t>melhoria</w:t>
      </w:r>
      <w:proofErr w:type="spellEnd"/>
      <w:r w:rsidR="00274D62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EC2A45">
        <w:rPr>
          <w:lang w:val="en-US"/>
        </w:rPr>
        <w:t xml:space="preserve"> anterior</w:t>
      </w:r>
      <w:proofErr w:type="gramStart"/>
      <w:r w:rsidR="00EC2A45">
        <w:rPr>
          <w:lang w:val="en-US"/>
        </w:rPr>
        <w:t xml:space="preserve">. </w:t>
      </w:r>
      <w:proofErr w:type="spellStart"/>
      <w:proofErr w:type="gramEnd"/>
      <w:r w:rsidR="00EC2A45">
        <w:rPr>
          <w:lang w:val="en-US"/>
        </w:rPr>
        <w:t>Consequentemente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houve</w:t>
      </w:r>
      <w:proofErr w:type="spellEnd"/>
      <w:r w:rsidR="00EC2A45">
        <w:rPr>
          <w:lang w:val="en-US"/>
        </w:rPr>
        <w:t xml:space="preserve"> um </w:t>
      </w:r>
      <w:proofErr w:type="spellStart"/>
      <w:r w:rsidR="00EC2A45">
        <w:rPr>
          <w:lang w:val="en-US"/>
        </w:rPr>
        <w:t>aumento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na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complexidade</w:t>
      </w:r>
      <w:proofErr w:type="spellEnd"/>
      <w:r w:rsidR="00EC2A45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6F481D">
        <w:rPr>
          <w:lang w:val="en-US"/>
        </w:rPr>
        <w:t xml:space="preserve">. </w:t>
      </w:r>
      <w:r w:rsidR="005B1611">
        <w:rPr>
          <w:lang w:val="en-US"/>
        </w:rPr>
        <w:t xml:space="preserve">O </w:t>
      </w:r>
      <w:proofErr w:type="spellStart"/>
      <w:r w:rsidR="005B1611">
        <w:rPr>
          <w:lang w:val="en-US"/>
        </w:rPr>
        <w:t>incremento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ocorreu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na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busca</w:t>
      </w:r>
      <w:proofErr w:type="spellEnd"/>
      <w:r w:rsidR="005B1611">
        <w:rPr>
          <w:lang w:val="en-US"/>
        </w:rPr>
        <w:t xml:space="preserve"> por</w:t>
      </w:r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modelar</w:t>
      </w:r>
      <w:proofErr w:type="spellEnd"/>
      <w:r w:rsidR="006F481D">
        <w:rPr>
          <w:lang w:val="en-US"/>
        </w:rPr>
        <w:t xml:space="preserve"> a </w:t>
      </w:r>
      <w:proofErr w:type="spellStart"/>
      <w:r w:rsidR="006F481D">
        <w:rPr>
          <w:lang w:val="en-US"/>
        </w:rPr>
        <w:t>separação</w:t>
      </w:r>
      <w:proofErr w:type="spellEnd"/>
      <w:r w:rsidR="006F481D">
        <w:rPr>
          <w:lang w:val="en-US"/>
        </w:rPr>
        <w:t xml:space="preserve"> de </w:t>
      </w:r>
      <w:proofErr w:type="spellStart"/>
      <w:r w:rsidR="006F481D">
        <w:rPr>
          <w:lang w:val="en-US"/>
        </w:rPr>
        <w:t>grupos</w:t>
      </w:r>
      <w:proofErr w:type="spellEnd"/>
      <w:r w:rsidR="006F481D">
        <w:rPr>
          <w:lang w:val="en-US"/>
        </w:rPr>
        <w:t xml:space="preserve"> para que </w:t>
      </w:r>
      <w:proofErr w:type="spellStart"/>
      <w:r w:rsidR="006F481D">
        <w:rPr>
          <w:lang w:val="en-US"/>
        </w:rPr>
        <w:t>seja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possível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alocar</w:t>
      </w:r>
      <w:proofErr w:type="spellEnd"/>
      <w:r w:rsidR="006F481D">
        <w:rPr>
          <w:lang w:val="en-US"/>
        </w:rPr>
        <w:t xml:space="preserve"> </w:t>
      </w:r>
      <w:proofErr w:type="spellStart"/>
      <w:r w:rsidR="00DA7528">
        <w:rPr>
          <w:lang w:val="en-US"/>
        </w:rPr>
        <w:t>pessoas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mesmo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em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diferentes</w:t>
      </w:r>
      <w:proofErr w:type="spellEnd"/>
      <w:r w:rsidR="00DA7528">
        <w:rPr>
          <w:lang w:val="en-US"/>
        </w:rPr>
        <w:t xml:space="preserve"> quartos.</w:t>
      </w:r>
      <w:r w:rsidR="005B1611">
        <w:rPr>
          <w:lang w:val="en-US"/>
        </w:rPr>
        <w:t xml:space="preserve"> </w:t>
      </w:r>
      <w:proofErr w:type="spellStart"/>
      <w:r w:rsidR="00DA7528">
        <w:rPr>
          <w:lang w:val="en-US"/>
        </w:rPr>
        <w:t>Portanto</w:t>
      </w:r>
      <w:proofErr w:type="spellEnd"/>
      <w:r w:rsidR="00DA7528">
        <w:rPr>
          <w:lang w:val="en-US"/>
        </w:rPr>
        <w:t xml:space="preserve">, o </w:t>
      </w:r>
      <w:proofErr w:type="spellStart"/>
      <w:r w:rsidR="00DA7528">
        <w:rPr>
          <w:lang w:val="en-US"/>
        </w:rPr>
        <w:t>objetivo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passa</w:t>
      </w:r>
      <w:proofErr w:type="spellEnd"/>
      <w:r w:rsidR="00DA7528">
        <w:rPr>
          <w:lang w:val="en-US"/>
        </w:rPr>
        <w:t xml:space="preserve"> a ser a </w:t>
      </w:r>
      <w:proofErr w:type="spellStart"/>
      <w:r w:rsidR="00DA7528">
        <w:rPr>
          <w:lang w:val="en-US"/>
        </w:rPr>
        <w:t>minimização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quebras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grupos</w:t>
      </w:r>
      <w:proofErr w:type="spellEnd"/>
      <w:r w:rsidR="00DA7528">
        <w:rPr>
          <w:lang w:val="en-US"/>
        </w:rPr>
        <w:t xml:space="preserve">. </w:t>
      </w:r>
      <w:proofErr w:type="spellStart"/>
      <w:r w:rsidR="00DA7528">
        <w:rPr>
          <w:lang w:val="en-US"/>
        </w:rPr>
        <w:t>Novamente</w:t>
      </w:r>
      <w:proofErr w:type="spellEnd"/>
      <w:r w:rsidR="00DA7528">
        <w:rPr>
          <w:lang w:val="en-US"/>
        </w:rPr>
        <w:t xml:space="preserve"> o peso para </w:t>
      </w:r>
      <w:proofErr w:type="spellStart"/>
      <w:r w:rsidR="00DA7528">
        <w:rPr>
          <w:lang w:val="en-US"/>
        </w:rPr>
        <w:t>troca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foi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associado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tamanho</w:t>
      </w:r>
      <w:proofErr w:type="spellEnd"/>
      <w:r w:rsidR="00DA7528">
        <w:rPr>
          <w:lang w:val="en-US"/>
        </w:rPr>
        <w:t xml:space="preserve"> do </w:t>
      </w:r>
      <w:proofErr w:type="spellStart"/>
      <w:r w:rsidR="00DA7528">
        <w:rPr>
          <w:lang w:val="en-US"/>
        </w:rPr>
        <w:t>grupo</w:t>
      </w:r>
      <w:proofErr w:type="spellEnd"/>
      <w:r w:rsidR="00776FD7">
        <w:rPr>
          <w:lang w:val="en-US"/>
        </w:rPr>
        <w:t xml:space="preserve">, </w:t>
      </w:r>
      <w:proofErr w:type="spellStart"/>
      <w:r w:rsidR="00776FD7">
        <w:rPr>
          <w:lang w:val="en-US"/>
        </w:rPr>
        <w:t>pelo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fato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desalocão</w:t>
      </w:r>
      <w:proofErr w:type="spellEnd"/>
      <w:r w:rsidR="00776FD7">
        <w:rPr>
          <w:lang w:val="en-US"/>
        </w:rPr>
        <w:t xml:space="preserve"> de um </w:t>
      </w:r>
      <w:proofErr w:type="spellStart"/>
      <w:r w:rsidR="00776FD7">
        <w:rPr>
          <w:lang w:val="en-US"/>
        </w:rPr>
        <w:t>grupo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tende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gerar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número</w:t>
      </w:r>
      <w:proofErr w:type="spellEnd"/>
      <w:r w:rsidR="00776FD7">
        <w:rPr>
          <w:lang w:val="en-US"/>
        </w:rPr>
        <w:t xml:space="preserve"> de </w:t>
      </w:r>
      <w:proofErr w:type="spellStart"/>
      <w:r w:rsidR="00776FD7">
        <w:rPr>
          <w:lang w:val="en-US"/>
        </w:rPr>
        <w:t>clientes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insatisfeitos</w:t>
      </w:r>
      <w:proofErr w:type="spellEnd"/>
      <w:r w:rsidR="00776FD7">
        <w:rPr>
          <w:lang w:val="en-US"/>
        </w:rPr>
        <w:t xml:space="preserve"> e é</w:t>
      </w:r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mais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custoso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locomover</w:t>
      </w:r>
      <w:proofErr w:type="spellEnd"/>
      <w:r w:rsidR="00EC4047">
        <w:rPr>
          <w:lang w:val="en-US"/>
        </w:rPr>
        <w:t xml:space="preserve"> um </w:t>
      </w:r>
      <w:proofErr w:type="spellStart"/>
      <w:r w:rsidR="00EC4047">
        <w:rPr>
          <w:lang w:val="en-US"/>
        </w:rPr>
        <w:t>maior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número</w:t>
      </w:r>
      <w:proofErr w:type="spellEnd"/>
      <w:r w:rsidR="00EC4047">
        <w:rPr>
          <w:lang w:val="en-US"/>
        </w:rPr>
        <w:t xml:space="preserve"> de </w:t>
      </w:r>
      <w:proofErr w:type="spellStart"/>
      <w:r w:rsidR="00EC4047">
        <w:rPr>
          <w:lang w:val="en-US"/>
        </w:rPr>
        <w:t>pessoas</w:t>
      </w:r>
      <w:proofErr w:type="spellEnd"/>
      <w:r w:rsidR="00EC4047">
        <w:rPr>
          <w:lang w:val="en-US"/>
        </w:rPr>
        <w:t>.</w:t>
      </w:r>
    </w:p>
    <w:p w14:paraId="1F274076" w14:textId="138ECB38" w:rsidR="00EC4047" w:rsidRDefault="00EC4047" w:rsidP="00113D0E">
      <w:pPr>
        <w:pStyle w:val="TextodoTrabalho"/>
        <w:keepNext/>
        <w:ind w:firstLine="397"/>
      </w:pPr>
      <w:r>
        <w:t>Segue abaixo o modelo final obtido:</w:t>
      </w:r>
    </w:p>
    <w:p w14:paraId="6816E128" w14:textId="30E23812" w:rsidR="005B1611" w:rsidRDefault="005B1611" w:rsidP="005B1611">
      <w:pPr>
        <w:pStyle w:val="TextodoTrabalho"/>
        <w:keepNext/>
        <w:ind w:left="709" w:firstLine="709"/>
      </w:pPr>
      <w:r>
        <w:t>Dados:</w:t>
      </w:r>
    </w:p>
    <w:p w14:paraId="1F6CBA7F" w14:textId="77777777" w:rsidR="00113D0E" w:rsidRDefault="00113D0E" w:rsidP="00113D0E">
      <m:oMathPara>
        <m:oMath>
          <m:r>
            <w:rPr>
              <w:rFonts w:ascii="Cambria Math" w:hAnsi="Cambria Math"/>
            </w:rPr>
            <m:t xml:space="preserve">i:pessoa pertence a um grupo G(p) </m:t>
          </m:r>
        </m:oMath>
      </m:oMathPara>
    </w:p>
    <w:p w14:paraId="1F6CBA80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81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82" w14:textId="77777777" w:rsidR="00113D0E" w:rsidRPr="00BD10F3" w:rsidRDefault="00CE45F1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83" w14:textId="77777777" w:rsidR="00113D0E" w:rsidRDefault="00CE45F1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84" w14:textId="77777777" w:rsidR="00113D0E" w:rsidRPr="00BD10F3" w:rsidRDefault="00113D0E" w:rsidP="00113D0E"/>
    <w:p w14:paraId="1F6CBA85" w14:textId="2F669DED" w:rsidR="00113D0E" w:rsidRPr="005B1611" w:rsidRDefault="00113D0E" w:rsidP="00113D0E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0EC562AB" w14:textId="31E6C5FE" w:rsidR="005B1611" w:rsidRPr="005B1611" w:rsidRDefault="005B1611" w:rsidP="00113D0E">
      <w:r>
        <w:tab/>
      </w:r>
      <w:r>
        <w:tab/>
      </w:r>
      <w:proofErr w:type="spellStart"/>
      <w:r>
        <w:t>Otimize</w:t>
      </w:r>
      <w:proofErr w:type="spellEnd"/>
      <w:r>
        <w:t>:</w:t>
      </w:r>
    </w:p>
    <w:p w14:paraId="1F6CBA86" w14:textId="1C1FE919" w:rsidR="00113D0E" w:rsidRPr="005B1611" w:rsidRDefault="00113D0E" w:rsidP="00113D0E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(n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) </m:t>
                      </m:r>
                    </m:e>
                  </m:nary>
                </m:e>
              </m:nary>
            </m:e>
          </m:func>
        </m:oMath>
      </m:oMathPara>
    </w:p>
    <w:p w14:paraId="0F3E25A6" w14:textId="25DFABBE" w:rsidR="005B1611" w:rsidRPr="005B1611" w:rsidRDefault="005B1611" w:rsidP="00113D0E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88" w14:textId="77777777" w:rsidR="00113D0E" w:rsidRPr="00BD10F3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89" w14:textId="77777777" w:rsidR="00113D0E" w:rsidRPr="00B848F3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8A" w14:textId="77777777" w:rsidR="00113D0E" w:rsidRPr="00B848F3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=1,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 є  P</m:t>
          </m:r>
        </m:oMath>
      </m:oMathPara>
    </w:p>
    <w:p w14:paraId="1F6CBA8B" w14:textId="10B10530" w:rsidR="00113D0E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 xml:space="preserve">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≥1→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 xml:space="preserve">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</m:d>
        </m:oMath>
      </m:oMathPara>
    </w:p>
    <w:p w14:paraId="1F6CBA8C" w14:textId="77777777" w:rsidR="00113D0E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Restrição de troca de grupo de quarto</m:t>
          </m:r>
        </m:oMath>
      </m:oMathPara>
    </w:p>
    <w:p w14:paraId="1F6CBA8D" w14:textId="77777777" w:rsidR="00113D0E" w:rsidRDefault="00CE45F1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1F6CBA8E" w14:textId="77777777" w:rsidR="00113D0E" w:rsidRDefault="00113D0E" w:rsidP="00113D0E">
      <w:pPr>
        <w:pStyle w:val="TextodoTrabalho"/>
        <w:keepNext/>
        <w:ind w:firstLine="397"/>
      </w:pPr>
    </w:p>
    <w:p w14:paraId="7B6D46CE" w14:textId="77777777" w:rsidR="00BF55E1" w:rsidRDefault="00BF55E1">
      <w:pPr>
        <w:pStyle w:val="TextodoTrabalho"/>
        <w:rPr>
          <w:lang w:val="en-US"/>
        </w:rPr>
      </w:pPr>
    </w:p>
    <w:p w14:paraId="35F81BEF" w14:textId="447B5DE5" w:rsidR="00BA11B4" w:rsidRDefault="00BA11B4">
      <w:pPr>
        <w:pStyle w:val="TextodoTrabalho"/>
      </w:pP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decidido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manter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variável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decisão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conforme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anterior. Para </w:t>
      </w:r>
      <w:proofErr w:type="spellStart"/>
      <w:r>
        <w:rPr>
          <w:lang w:val="en-US"/>
        </w:rPr>
        <w:t>tal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necessário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mapeamento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>, para que a</w:t>
      </w:r>
      <w:r w:rsidR="00113D0E">
        <w:rPr>
          <w:lang w:val="en-US"/>
        </w:rPr>
        <w:t xml:space="preserve"> </w:t>
      </w:r>
      <w:proofErr w:type="spellStart"/>
      <w:r w:rsidR="00113D0E">
        <w:rPr>
          <w:lang w:val="en-US"/>
        </w:rPr>
        <w:t>variável</w:t>
      </w:r>
      <w:proofErr w:type="spellEnd"/>
      <w:r w:rsidR="00113D0E">
        <w:rPr>
          <w:lang w:val="en-US"/>
        </w:rPr>
        <w:t xml:space="preserve"> de </w:t>
      </w:r>
      <w:proofErr w:type="spellStart"/>
      <w:proofErr w:type="gramStart"/>
      <w:r w:rsidR="00113D0E">
        <w:rPr>
          <w:lang w:val="en-US"/>
        </w:rPr>
        <w:t>decisão</w:t>
      </w:r>
      <w:proofErr w:type="spellEnd"/>
      <w:r w:rsidR="00113D0E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binária</w:t>
      </w:r>
      <w:proofErr w:type="spellEnd"/>
      <w:proofErr w:type="gram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113D0E">
        <w:t xml:space="preserve"> represent</w:t>
      </w:r>
      <w:r>
        <w:t>e</w:t>
      </w:r>
      <w:r w:rsidR="00113D0E">
        <w:t xml:space="preserve"> se um uma pessoa </w:t>
      </w:r>
      <m:oMath>
        <m:r>
          <w:rPr>
            <w:rFonts w:ascii="Cambria Math" w:hAnsi="Cambria Math"/>
          </w:rPr>
          <m:t>i</m:t>
        </m:r>
      </m:oMath>
      <w:r w:rsidR="00113D0E">
        <w:t xml:space="preserve"> do grupo </w:t>
      </w:r>
      <m:oMath>
        <m:r>
          <w:rPr>
            <w:rFonts w:ascii="Cambria Math" w:hAnsi="Cambria Math"/>
          </w:rPr>
          <m:t>p</m:t>
        </m:r>
      </m:oMath>
      <w:r w:rsidR="00113D0E">
        <w:t xml:space="preserve"> está alocada no quarto </w:t>
      </w:r>
      <m:oMath>
        <m:r>
          <w:rPr>
            <w:rFonts w:ascii="Cambria Math" w:hAnsi="Cambria Math"/>
          </w:rPr>
          <m:t>j</m:t>
        </m:r>
      </m:oMath>
      <w:r w:rsidR="00113D0E">
        <w:t xml:space="preserve"> no dia </w:t>
      </w:r>
      <m:oMath>
        <m:r>
          <w:rPr>
            <w:rFonts w:ascii="Cambria Math" w:hAnsi="Cambria Math"/>
          </w:rPr>
          <m:t>k</m:t>
        </m:r>
      </m:oMath>
      <w:r w:rsidR="00113D0E">
        <w:t>.</w:t>
      </w:r>
    </w:p>
    <w:p w14:paraId="2C91CF83" w14:textId="72F7864B" w:rsidR="00BA11B4" w:rsidRDefault="00BA11B4">
      <w:pPr>
        <w:pStyle w:val="TextodoTrabalho"/>
      </w:pPr>
      <w:r>
        <w:t xml:space="preserve">As variáveis binárias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</w:t>
      </w:r>
      <w:r w:rsidR="00452737">
        <w:t xml:space="preserve">representam respectivamente se um grupo </w:t>
      </w:r>
      <m:oMath>
        <m:r>
          <w:rPr>
            <w:rFonts w:ascii="Cambria Math" w:hAnsi="Cambria Math"/>
          </w:rPr>
          <m:t>i</m:t>
        </m:r>
        <m:r>
          <w:rPr>
            <w:rFonts w:ascii="Cambria Math" w:hAnsi="Cambria Math"/>
          </w:rPr>
          <m:t>'</m:t>
        </m:r>
      </m:oMath>
      <w:r w:rsidR="00452737">
        <w:t xml:space="preserve"> mudou de quarto no dia </w:t>
      </w:r>
      <m:oMath>
        <m:r>
          <w:rPr>
            <w:rFonts w:ascii="Cambria Math" w:hAnsi="Cambria Math"/>
          </w:rPr>
          <m:t>k</m:t>
        </m:r>
      </m:oMath>
      <w:r w:rsidR="00452737">
        <w:t xml:space="preserve"> ou se um grupo </w:t>
      </w:r>
      <m:oMath>
        <m:r>
          <w:rPr>
            <w:rFonts w:ascii="Cambria Math" w:hAnsi="Cambria Math"/>
          </w:rPr>
          <m:t>i</m:t>
        </m:r>
      </m:oMath>
      <w:r w:rsidR="00452737">
        <w:t xml:space="preserve">’ foi separado no dia </w:t>
      </w:r>
      <m:oMath>
        <m:r>
          <w:rPr>
            <w:rFonts w:ascii="Cambria Math" w:hAnsi="Cambria Math"/>
          </w:rPr>
          <m:t>k</m:t>
        </m:r>
      </m:oMath>
      <w:r w:rsidR="00452737">
        <w:t>.</w:t>
      </w:r>
    </w:p>
    <w:p w14:paraId="53EC4E9A" w14:textId="7B807831" w:rsidR="00452737" w:rsidRDefault="00452737">
      <w:pPr>
        <w:pStyle w:val="TextodoTrabalho"/>
      </w:pPr>
      <w:r>
        <w:t>Quanto as restrições:</w:t>
      </w:r>
    </w:p>
    <w:p w14:paraId="4D237A63" w14:textId="77777777" w:rsidR="00546239" w:rsidRDefault="00546239" w:rsidP="00546239">
      <w:pPr>
        <w:pStyle w:val="TextodoTrabalho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diz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respeito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do hostel, </w:t>
      </w:r>
      <w:proofErr w:type="spellStart"/>
      <w:r>
        <w:rPr>
          <w:lang w:val="en-US"/>
        </w:rPr>
        <w:t>indicando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quais</w:t>
      </w:r>
      <w:proofErr w:type="spellEnd"/>
      <w:r>
        <w:rPr>
          <w:lang w:val="en-US"/>
        </w:rPr>
        <w:t xml:space="preserve"> quartos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encontram</w:t>
      </w:r>
      <w:proofErr w:type="spellEnd"/>
      <w:r>
        <w:rPr>
          <w:lang w:val="en-US"/>
        </w:rPr>
        <w:t xml:space="preserve">-se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1C4CBBBB" w14:textId="77777777" w:rsidR="004D41EA" w:rsidRDefault="00546239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Refere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se 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limitação</w:t>
      </w:r>
      <w:proofErr w:type="spellEnd"/>
      <w:r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capacidade</w:t>
      </w:r>
      <w:proofErr w:type="spellEnd"/>
      <w:r>
        <w:rPr>
          <w:lang w:val="en-US"/>
        </w:rPr>
        <w:t xml:space="preserve"> dos quartos, </w:t>
      </w:r>
      <w:proofErr w:type="spellStart"/>
      <w:r>
        <w:rPr>
          <w:lang w:val="en-US"/>
        </w:rPr>
        <w:t>impossibilitando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alocação</w:t>
      </w:r>
      <w:proofErr w:type="spellEnd"/>
      <w:r>
        <w:rPr>
          <w:lang w:val="en-US"/>
        </w:rPr>
        <w:t xml:space="preserve"> de um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do que </w:t>
      </w:r>
      <w:proofErr w:type="spellStart"/>
      <w:r>
        <w:rPr>
          <w:lang w:val="en-US"/>
        </w:rPr>
        <w:t>possível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um quarto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dia.</w:t>
      </w:r>
    </w:p>
    <w:p w14:paraId="7DF052FF" w14:textId="1CAE52C8" w:rsidR="004D41EA" w:rsidRDefault="004D41EA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</w:t>
      </w:r>
      <w:r>
        <w:rPr>
          <w:lang w:val="en-US"/>
        </w:rPr>
        <w:t>a</w:t>
      </w:r>
      <w:r>
        <w:rPr>
          <w:lang w:val="en-US"/>
        </w:rPr>
        <w:t>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as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</w:t>
      </w:r>
      <w:r>
        <w:rPr>
          <w:lang w:val="en-US"/>
        </w:rPr>
        <w:t>a</w:t>
      </w:r>
      <w:r>
        <w:rPr>
          <w:lang w:val="en-US"/>
        </w:rPr>
        <w:t>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demandados</w:t>
      </w:r>
      <w:proofErr w:type="spellEnd"/>
      <w:r>
        <w:rPr>
          <w:lang w:val="en-US"/>
        </w:rPr>
        <w:t>.</w:t>
      </w:r>
    </w:p>
    <w:p w14:paraId="38DFCEF0" w14:textId="77777777" w:rsidR="00D84471" w:rsidRDefault="007F39FF" w:rsidP="00D84471">
      <w:pPr>
        <w:pStyle w:val="TextodoTrabalho"/>
        <w:numPr>
          <w:ilvl w:val="0"/>
          <w:numId w:val="19"/>
        </w:num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>
        <w:rPr>
          <w:lang w:val="en-US"/>
        </w:rPr>
        <w:t>separação</w:t>
      </w:r>
      <w:proofErr w:type="spellEnd"/>
      <w:r w:rsidRPr="000D30E0">
        <w:rPr>
          <w:lang w:val="en-US"/>
        </w:rPr>
        <w:t xml:space="preserve"> de quarto d</w:t>
      </w:r>
      <w:r>
        <w:rPr>
          <w:lang w:val="en-US"/>
        </w:rPr>
        <w:t>e</w:t>
      </w:r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. Seguindo a lógica, se </w:t>
      </w:r>
      <w:r w:rsidR="00D84471">
        <w:t xml:space="preserve">alguma pessoa do grupo </w:t>
      </w:r>
      <m:oMath>
        <m:r>
          <w:rPr>
            <w:rFonts w:ascii="Cambria Math" w:hAnsi="Cambria Math"/>
          </w:rPr>
          <m:t>p</m:t>
        </m:r>
      </m:oMath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estava</w:t>
      </w:r>
      <w:proofErr w:type="spellEnd"/>
      <w:r w:rsidRPr="000D30E0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algum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um </w:t>
      </w:r>
      <w:proofErr w:type="spellStart"/>
      <w:r w:rsidR="00D84471">
        <w:rPr>
          <w:lang w:val="en-US"/>
        </w:rPr>
        <w:t>determinado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dia</w:t>
      </w:r>
      <w:proofErr w:type="spellEnd"/>
      <w:r w:rsidR="00D84471">
        <w:rPr>
          <w:lang w:val="en-US"/>
        </w:rPr>
        <w:t xml:space="preserve">, as </w:t>
      </w:r>
      <w:proofErr w:type="spellStart"/>
      <w:r w:rsidR="00D84471">
        <w:rPr>
          <w:lang w:val="en-US"/>
        </w:rPr>
        <w:t>outras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pessoas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estavam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alocadas</w:t>
      </w:r>
      <w:proofErr w:type="spellEnd"/>
      <w:r w:rsidR="00D84471">
        <w:rPr>
          <w:lang w:val="en-US"/>
        </w:rPr>
        <w:t xml:space="preserve"> no </w:t>
      </w:r>
      <w:proofErr w:type="spellStart"/>
      <w:r w:rsidR="00D84471">
        <w:rPr>
          <w:lang w:val="en-US"/>
        </w:rPr>
        <w:t>mesmo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ou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houve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uma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separação</w:t>
      </w:r>
      <w:proofErr w:type="spellEnd"/>
      <w:r w:rsidR="00D84471">
        <w:rPr>
          <w:lang w:val="en-US"/>
        </w:rPr>
        <w:t xml:space="preserve"> do </w:t>
      </w:r>
      <w:proofErr w:type="spellStart"/>
      <w:r w:rsidR="00D84471">
        <w:rPr>
          <w:lang w:val="en-US"/>
        </w:rPr>
        <w:t>grupo</w:t>
      </w:r>
      <w:proofErr w:type="spellEnd"/>
      <w:r w:rsidR="00D84471">
        <w:rPr>
          <w:lang w:val="en-US"/>
        </w:rPr>
        <w:t>.</w:t>
      </w:r>
      <w:r w:rsidR="00D84471">
        <w:t xml:space="preserve"> </w:t>
      </w:r>
    </w:p>
    <w:p w14:paraId="1F6CBA93" w14:textId="6989ACB2" w:rsidR="00043D6C" w:rsidRDefault="00D84471" w:rsidP="00043D6C">
      <w:pPr>
        <w:pStyle w:val="TextodoTrabalho"/>
        <w:numPr>
          <w:ilvl w:val="0"/>
          <w:numId w:val="19"/>
        </w:numPr>
      </w:pPr>
      <w:proofErr w:type="spellStart"/>
      <w:r>
        <w:lastRenderedPageBreak/>
        <w:t>Reponsável</w:t>
      </w:r>
      <w:proofErr w:type="spellEnd"/>
      <w:r>
        <w:t xml:space="preserve"> por implementar a quebra de </w:t>
      </w:r>
      <w:proofErr w:type="spellStart"/>
      <w:r>
        <w:t>grupos</w:t>
      </w:r>
      <w:r w:rsidR="00043D6C">
        <w:t>A</w:t>
      </w:r>
      <w:proofErr w:type="spellEnd"/>
      <w:r w:rsidR="00043D6C">
        <w:t xml:space="preserve"> quarta restrição é responsável por implementar a troca de quartos de um grupo. Isso ocorre quando um grupo inteiro é movido para um novo quarto.</w:t>
      </w:r>
    </w:p>
    <w:p w14:paraId="1F6CBA95" w14:textId="77777777" w:rsidR="00A342C3" w:rsidRDefault="00A342C3" w:rsidP="00A342C3">
      <w:pPr>
        <w:pStyle w:val="TextodoTrabalho"/>
        <w:rPr>
          <w:lang w:val="en-US"/>
        </w:rPr>
      </w:pPr>
    </w:p>
    <w:p w14:paraId="1F6CBA96" w14:textId="70CB8453" w:rsidR="005F3A92" w:rsidRDefault="00D84471">
      <w:pPr>
        <w:pStyle w:val="Titulo1"/>
        <w:rPr>
          <w:lang w:eastAsia="pt-BR"/>
        </w:rPr>
      </w:pPr>
      <w:r>
        <w:rPr>
          <w:lang w:eastAsia="pt-BR"/>
        </w:rPr>
        <w:t>simulador</w:t>
      </w:r>
    </w:p>
    <w:p w14:paraId="5270EE4A" w14:textId="77777777" w:rsidR="00D34B1E" w:rsidRDefault="006268B1">
      <w:pPr>
        <w:pStyle w:val="TextodoTrabalho"/>
        <w:rPr>
          <w:lang w:eastAsia="pt-BR"/>
        </w:rPr>
      </w:pPr>
      <w:r>
        <w:rPr>
          <w:lang w:eastAsia="pt-BR"/>
        </w:rPr>
        <w:t xml:space="preserve">Um simulador foi desenvolvido para a realização de testes dos modelos e também para </w:t>
      </w:r>
      <w:r w:rsidR="00D34B1E">
        <w:rPr>
          <w:lang w:eastAsia="pt-BR"/>
        </w:rPr>
        <w:t xml:space="preserve">ser uma forma de protótipo do produto que poderia ser utilizado pelos </w:t>
      </w:r>
      <w:proofErr w:type="spellStart"/>
      <w:r w:rsidR="00D34B1E">
        <w:rPr>
          <w:lang w:eastAsia="pt-BR"/>
        </w:rPr>
        <w:t>hostels</w:t>
      </w:r>
      <w:proofErr w:type="spellEnd"/>
      <w:r w:rsidR="00D34B1E">
        <w:rPr>
          <w:lang w:eastAsia="pt-BR"/>
        </w:rPr>
        <w:t xml:space="preserve">. </w:t>
      </w:r>
    </w:p>
    <w:p w14:paraId="1F6CBA97" w14:textId="1B12DF0F" w:rsidR="00A342C3" w:rsidRDefault="001052B2">
      <w:pPr>
        <w:pStyle w:val="TextodoTrabalho"/>
        <w:rPr>
          <w:lang w:eastAsia="pt-BR"/>
        </w:rPr>
      </w:pPr>
      <w:r>
        <w:rPr>
          <w:lang w:eastAsia="pt-BR"/>
        </w:rPr>
        <w:t xml:space="preserve">Trata-se de uma aplicação </w:t>
      </w:r>
      <w:r w:rsidR="00A82CDF">
        <w:rPr>
          <w:lang w:eastAsia="pt-BR"/>
        </w:rPr>
        <w:t>w</w:t>
      </w:r>
      <w:r>
        <w:rPr>
          <w:lang w:eastAsia="pt-BR"/>
        </w:rPr>
        <w:t xml:space="preserve">eb desenvolvida </w:t>
      </w:r>
      <w:r w:rsidR="00A82CDF">
        <w:rPr>
          <w:lang w:eastAsia="pt-BR"/>
        </w:rPr>
        <w:t xml:space="preserve">em </w:t>
      </w:r>
      <w:r>
        <w:rPr>
          <w:lang w:eastAsia="pt-BR"/>
        </w:rPr>
        <w:t>.Net Web API</w:t>
      </w:r>
      <w:r w:rsidR="00A82CDF">
        <w:rPr>
          <w:lang w:eastAsia="pt-BR"/>
        </w:rPr>
        <w:t xml:space="preserve"> Core (</w:t>
      </w:r>
      <w:proofErr w:type="spellStart"/>
      <w:r w:rsidR="00A82CDF">
        <w:rPr>
          <w:lang w:eastAsia="pt-BR"/>
        </w:rPr>
        <w:t>back-end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 xml:space="preserve"> e </w:t>
      </w:r>
      <w:proofErr w:type="spellStart"/>
      <w:r>
        <w:rPr>
          <w:lang w:eastAsia="pt-BR"/>
        </w:rPr>
        <w:t>VueJS</w:t>
      </w:r>
      <w:proofErr w:type="spellEnd"/>
      <w:r w:rsidR="00A82CDF">
        <w:rPr>
          <w:lang w:eastAsia="pt-BR"/>
        </w:rPr>
        <w:t xml:space="preserve"> (front-</w:t>
      </w:r>
      <w:proofErr w:type="spellStart"/>
      <w:r w:rsidR="00A82CDF">
        <w:rPr>
          <w:lang w:eastAsia="pt-BR"/>
        </w:rPr>
        <w:t>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>.</w:t>
      </w:r>
    </w:p>
    <w:p w14:paraId="1F6CBA99" w14:textId="58A23EC0" w:rsidR="00A342C3" w:rsidRDefault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 execução da aplicação é necessário </w:t>
      </w:r>
      <w:r w:rsidR="008C2978">
        <w:rPr>
          <w:lang w:eastAsia="pt-BR"/>
        </w:rPr>
        <w:t xml:space="preserve">atender </w:t>
      </w:r>
      <w:r>
        <w:rPr>
          <w:lang w:eastAsia="pt-BR"/>
        </w:rPr>
        <w:t>os seguintes requisitos:</w:t>
      </w:r>
    </w:p>
    <w:p w14:paraId="1F6CBA9A" w14:textId="77777777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>ter instalado na máquina o .Net core e também o .Net Framework;</w:t>
      </w:r>
    </w:p>
    <w:p w14:paraId="1F6CBA9B" w14:textId="453D0832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 xml:space="preserve">ter instalado o </w:t>
      </w:r>
      <w:proofErr w:type="spellStart"/>
      <w:r>
        <w:rPr>
          <w:lang w:eastAsia="pt-BR"/>
        </w:rPr>
        <w:t>NodeJS</w:t>
      </w:r>
      <w:proofErr w:type="spellEnd"/>
      <w:r>
        <w:rPr>
          <w:lang w:eastAsia="pt-BR"/>
        </w:rPr>
        <w:t xml:space="preserve"> para execução da aplicação </w:t>
      </w:r>
      <w:proofErr w:type="spellStart"/>
      <w:r>
        <w:rPr>
          <w:lang w:eastAsia="pt-BR"/>
        </w:rPr>
        <w:t>VueJS</w:t>
      </w:r>
      <w:proofErr w:type="spellEnd"/>
      <w:r>
        <w:rPr>
          <w:lang w:eastAsia="pt-BR"/>
        </w:rPr>
        <w:t>.</w:t>
      </w:r>
    </w:p>
    <w:p w14:paraId="2AC4DE6A" w14:textId="4B51BA85" w:rsidR="00AC6F26" w:rsidRDefault="00AC6F26" w:rsidP="00AC6F26">
      <w:pPr>
        <w:pStyle w:val="Ttulo2"/>
        <w:rPr>
          <w:lang w:eastAsia="pt-BR"/>
        </w:rPr>
      </w:pPr>
      <w:r>
        <w:rPr>
          <w:lang w:eastAsia="pt-BR"/>
        </w:rPr>
        <w:t>Interface</w:t>
      </w:r>
    </w:p>
    <w:p w14:paraId="5A36CF10" w14:textId="77777777" w:rsidR="00E83F3A" w:rsidRDefault="00A342C3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da aplicação foi </w:t>
      </w:r>
      <w:r w:rsidR="00F92A31">
        <w:rPr>
          <w:lang w:eastAsia="pt-BR"/>
        </w:rPr>
        <w:t xml:space="preserve">desenvolvida em </w:t>
      </w:r>
      <w:proofErr w:type="spellStart"/>
      <w:r w:rsidR="00F92A31">
        <w:rPr>
          <w:lang w:eastAsia="pt-BR"/>
        </w:rPr>
        <w:t>VueJS</w:t>
      </w:r>
      <w:proofErr w:type="spellEnd"/>
      <w:r w:rsidR="00F92A31">
        <w:rPr>
          <w:lang w:eastAsia="pt-BR"/>
        </w:rPr>
        <w:t xml:space="preserve"> utilizando o framework Element.io para </w:t>
      </w:r>
      <w:r w:rsidR="00E83F3A">
        <w:rPr>
          <w:lang w:eastAsia="pt-BR"/>
        </w:rPr>
        <w:t>a estilização de componentes.</w:t>
      </w:r>
    </w:p>
    <w:p w14:paraId="0315940E" w14:textId="77777777" w:rsidR="00E83F3A" w:rsidRDefault="00E83F3A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possibilita dois tipos de utilização: </w:t>
      </w:r>
    </w:p>
    <w:p w14:paraId="20EE78E0" w14:textId="77777777" w:rsidR="008D117F" w:rsidRDefault="00E83F3A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 xml:space="preserve">testes </w:t>
      </w:r>
      <w:r>
        <w:rPr>
          <w:lang w:eastAsia="pt-BR"/>
        </w:rPr>
        <w:t>automatizados:</w:t>
      </w:r>
      <w:r w:rsidR="00A342C3">
        <w:rPr>
          <w:lang w:eastAsia="pt-BR"/>
        </w:rPr>
        <w:t xml:space="preserve"> possibili</w:t>
      </w:r>
      <w:r>
        <w:rPr>
          <w:lang w:eastAsia="pt-BR"/>
        </w:rPr>
        <w:t xml:space="preserve">ta a criação de testes randômicos, </w:t>
      </w:r>
      <w:r w:rsidR="008D117F">
        <w:rPr>
          <w:lang w:eastAsia="pt-BR"/>
        </w:rPr>
        <w:t xml:space="preserve">armazenamento dos testes em um arquivo JSON e </w:t>
      </w:r>
      <w:proofErr w:type="spellStart"/>
      <w:r w:rsidR="008D117F">
        <w:rPr>
          <w:lang w:eastAsia="pt-BR"/>
        </w:rPr>
        <w:t>a</w:t>
      </w:r>
      <w:proofErr w:type="spellEnd"/>
      <w:r w:rsidR="008D117F">
        <w:rPr>
          <w:lang w:eastAsia="pt-BR"/>
        </w:rPr>
        <w:t xml:space="preserve"> execução dos dois modelos criados para simulação; </w:t>
      </w:r>
    </w:p>
    <w:p w14:paraId="1F6CBA9E" w14:textId="311801F2" w:rsidR="00A342C3" w:rsidRDefault="008D117F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>entradas de demanda</w:t>
      </w:r>
      <w:r>
        <w:rPr>
          <w:lang w:eastAsia="pt-BR"/>
        </w:rPr>
        <w:t xml:space="preserve">: simula a situação real onde algum funcionário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entraria de maneira manual as informações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 demanda para um determinado período</w:t>
      </w:r>
      <w:r w:rsidR="00A342C3">
        <w:rPr>
          <w:lang w:eastAsia="pt-BR"/>
        </w:rPr>
        <w:t>.</w:t>
      </w:r>
    </w:p>
    <w:p w14:paraId="010F77D6" w14:textId="4974F4D4" w:rsidR="00BE587E" w:rsidRDefault="00BE587E" w:rsidP="00BE587E">
      <w:pPr>
        <w:pStyle w:val="TextodoTrabalho"/>
        <w:rPr>
          <w:lang w:eastAsia="pt-BR"/>
        </w:rPr>
      </w:pPr>
    </w:p>
    <w:p w14:paraId="4AF2FFF9" w14:textId="77777777" w:rsidR="00BE587E" w:rsidRDefault="00BE587E" w:rsidP="00BE587E">
      <w:pPr>
        <w:pStyle w:val="TextodoTrabalho"/>
        <w:keepNext/>
      </w:pPr>
      <w:r>
        <w:rPr>
          <w:noProof/>
        </w:rPr>
        <w:lastRenderedPageBreak/>
        <w:drawing>
          <wp:inline distT="0" distB="0" distL="0" distR="0" wp14:anchorId="7F1E07F0" wp14:editId="280559C5">
            <wp:extent cx="5760085" cy="29311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49AD" w14:textId="6F43991D" w:rsidR="00BE587E" w:rsidRDefault="00BE587E" w:rsidP="00BE587E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E0ABA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testes </w:t>
      </w:r>
      <w:proofErr w:type="spellStart"/>
      <w:r>
        <w:t>automatizados</w:t>
      </w:r>
      <w:proofErr w:type="spellEnd"/>
    </w:p>
    <w:p w14:paraId="2C0A7CC0" w14:textId="2960ACDD" w:rsidR="00645843" w:rsidRDefault="00645843" w:rsidP="00BE587E">
      <w:pPr>
        <w:pStyle w:val="Legenda"/>
        <w:jc w:val="center"/>
        <w:rPr>
          <w:lang w:eastAsia="pt-BR"/>
        </w:rPr>
      </w:pPr>
    </w:p>
    <w:p w14:paraId="5993365D" w14:textId="77777777" w:rsidR="00645843" w:rsidRDefault="00645843" w:rsidP="00645843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3BF48416" wp14:editId="78BA4E73">
            <wp:extent cx="5760085" cy="29311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6F53" w14:textId="2512353D" w:rsidR="00645843" w:rsidRDefault="00645843" w:rsidP="00645843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E0ABA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entradas </w:t>
      </w:r>
      <w:proofErr w:type="spellStart"/>
      <w:r>
        <w:t>manuais</w:t>
      </w:r>
      <w:proofErr w:type="spellEnd"/>
    </w:p>
    <w:p w14:paraId="728F4AFF" w14:textId="7E3D1B15" w:rsidR="00FE0ABA" w:rsidRDefault="00FE0ABA" w:rsidP="00645843">
      <w:pPr>
        <w:pStyle w:val="Legenda"/>
        <w:jc w:val="center"/>
      </w:pPr>
    </w:p>
    <w:p w14:paraId="0B632F8F" w14:textId="77777777" w:rsidR="00FE0ABA" w:rsidRDefault="00FE0ABA" w:rsidP="00FE0ABA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672E9059" wp14:editId="1EFBDB7A">
            <wp:extent cx="5760085" cy="28632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FDFA" w14:textId="1E321FD6" w:rsidR="00FE0ABA" w:rsidRDefault="00FE0ABA" w:rsidP="00FE0ABA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Visualização</w:t>
      </w:r>
      <w:proofErr w:type="spellEnd"/>
      <w:r>
        <w:t xml:space="preserve"> dos </w:t>
      </w:r>
      <w:proofErr w:type="spellStart"/>
      <w:r>
        <w:t>resultados</w:t>
      </w:r>
      <w:proofErr w:type="spellEnd"/>
      <w:r>
        <w:t xml:space="preserve"> do </w:t>
      </w:r>
      <w:proofErr w:type="spellStart"/>
      <w:r>
        <w:t>algoritmo</w:t>
      </w:r>
      <w:proofErr w:type="spellEnd"/>
    </w:p>
    <w:p w14:paraId="6FEEE687" w14:textId="77777777" w:rsidR="00645843" w:rsidRPr="00CE45F1" w:rsidRDefault="00645843" w:rsidP="00645843">
      <w:pPr>
        <w:pStyle w:val="Legenda"/>
        <w:jc w:val="center"/>
        <w:rPr>
          <w:lang w:eastAsia="pt-BR"/>
        </w:rPr>
      </w:pPr>
      <w:bookmarkStart w:id="9" w:name="_GoBack"/>
    </w:p>
    <w:bookmarkEnd w:id="9"/>
    <w:p w14:paraId="2F235503" w14:textId="63FE4550" w:rsidR="008C2978" w:rsidRDefault="008C2978" w:rsidP="008C2978">
      <w:pPr>
        <w:pStyle w:val="Ttulo2"/>
        <w:rPr>
          <w:lang w:eastAsia="pt-BR"/>
        </w:rPr>
      </w:pPr>
      <w:r>
        <w:rPr>
          <w:lang w:eastAsia="pt-BR"/>
        </w:rPr>
        <w:t>otimização multivariável binária</w:t>
      </w:r>
    </w:p>
    <w:p w14:paraId="1382B642" w14:textId="77777777" w:rsidR="008C2978" w:rsidRDefault="008C2978" w:rsidP="008C2978">
      <w:pPr>
        <w:pStyle w:val="TextodoTrabalho"/>
        <w:rPr>
          <w:lang w:eastAsia="pt-BR"/>
        </w:rPr>
      </w:pPr>
      <w:r>
        <w:rPr>
          <w:lang w:eastAsia="pt-BR"/>
        </w:rPr>
        <w:t xml:space="preserve">Foi utilizada também a biblioteca de otimização </w:t>
      </w:r>
      <w:proofErr w:type="spellStart"/>
      <w:r w:rsidRPr="00A342C3">
        <w:rPr>
          <w:i/>
          <w:lang w:eastAsia="pt-BR"/>
        </w:rPr>
        <w:t>Gurobi</w:t>
      </w:r>
      <w:proofErr w:type="spellEnd"/>
      <w:r>
        <w:rPr>
          <w:lang w:eastAsia="pt-BR"/>
        </w:rPr>
        <w:t xml:space="preserve"> para encontrar a solução ótima do modelo conforme entrada de teste. Trata-se de uma biblioteca de otimização com licença gratuita para estudantes universitários.</w:t>
      </w:r>
    </w:p>
    <w:p w14:paraId="4E9A60DC" w14:textId="77777777" w:rsidR="008C2978" w:rsidRDefault="008C2978" w:rsidP="00A342C3">
      <w:pPr>
        <w:pStyle w:val="TextodoTrabalho"/>
        <w:rPr>
          <w:lang w:eastAsia="pt-BR"/>
        </w:rPr>
      </w:pPr>
    </w:p>
    <w:p w14:paraId="1F6CBAA1" w14:textId="77777777" w:rsidR="00A342C3" w:rsidRDefault="00A342C3" w:rsidP="00A342C3">
      <w:pPr>
        <w:pStyle w:val="TextodoTrabalho"/>
        <w:rPr>
          <w:lang w:eastAsia="pt-BR"/>
        </w:rPr>
      </w:pPr>
    </w:p>
    <w:p w14:paraId="1F6CBAA2" w14:textId="77777777" w:rsidR="00A342C3" w:rsidRDefault="0059729A" w:rsidP="0059729A">
      <w:pPr>
        <w:pStyle w:val="Titulo1"/>
        <w:rPr>
          <w:lang w:eastAsia="pt-BR"/>
        </w:rPr>
      </w:pPr>
      <w:bookmarkStart w:id="10" w:name="_Toc527492086"/>
      <w:r>
        <w:rPr>
          <w:lang w:eastAsia="pt-BR"/>
        </w:rPr>
        <w:t>Testes automatizados</w:t>
      </w:r>
      <w:bookmarkEnd w:id="10"/>
    </w:p>
    <w:p w14:paraId="1F6CBAA3" w14:textId="77777777" w:rsidR="00A342C3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avaliar os modelos desenvolvidos foram criados alguns arquivos de testes, buscando dimensionar o </w:t>
      </w:r>
      <w:proofErr w:type="gramStart"/>
      <w:r>
        <w:rPr>
          <w:lang w:eastAsia="pt-BR"/>
        </w:rPr>
        <w:t>desempenho  da</w:t>
      </w:r>
      <w:proofErr w:type="gramEnd"/>
      <w:r>
        <w:rPr>
          <w:lang w:eastAsia="pt-BR"/>
        </w:rPr>
        <w:t xml:space="preserve"> aplicação e limitações do algoritmo de otimização.</w:t>
      </w:r>
    </w:p>
    <w:p w14:paraId="1F6CBAA4" w14:textId="77777777" w:rsidR="0059729A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>Em nenhum dos testes realizados foi testada uma entrada infactível pois o algoritmo trata essas situações como uma exceção, retornando para a tela da aplicação a informação de não ser possível a otimização por se tratar de uma entrada infactível.</w:t>
      </w:r>
    </w:p>
    <w:p w14:paraId="1F6CBAA5" w14:textId="77777777" w:rsidR="0059729A" w:rsidRDefault="0059729A" w:rsidP="0059729A">
      <w:pPr>
        <w:pStyle w:val="Ttulo2"/>
        <w:rPr>
          <w:lang w:eastAsia="pt-BR"/>
        </w:rPr>
      </w:pPr>
      <w:r>
        <w:rPr>
          <w:lang w:eastAsia="pt-BR"/>
        </w:rPr>
        <w:t xml:space="preserve"> </w:t>
      </w:r>
      <w:bookmarkStart w:id="11" w:name="_Toc527492087"/>
      <w:r>
        <w:rPr>
          <w:lang w:eastAsia="pt-BR"/>
        </w:rPr>
        <w:t>Testes PRIMEIRO MODELO</w:t>
      </w:r>
      <w:bookmarkEnd w:id="11"/>
    </w:p>
    <w:p w14:paraId="1F6CBAA6" w14:textId="77777777" w:rsidR="0059729A" w:rsidRDefault="0059729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no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…..</w:t>
      </w:r>
    </w:p>
    <w:p w14:paraId="1F6CBAA7" w14:textId="77777777" w:rsidR="0059729A" w:rsidRDefault="0059729A" w:rsidP="0059729A">
      <w:pPr>
        <w:pStyle w:val="Ttulo2"/>
        <w:rPr>
          <w:lang w:eastAsia="pt-BR"/>
        </w:rPr>
      </w:pPr>
      <w:bookmarkStart w:id="12" w:name="_Toc527492088"/>
      <w:r>
        <w:rPr>
          <w:lang w:eastAsia="pt-BR"/>
        </w:rPr>
        <w:lastRenderedPageBreak/>
        <w:t>Testes segundo MODEL</w:t>
      </w:r>
      <w:bookmarkEnd w:id="12"/>
    </w:p>
    <w:p w14:paraId="1F6CBAA8" w14:textId="77777777" w:rsidR="0059729A" w:rsidRPr="0059729A" w:rsidRDefault="0059729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no Segundo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>….</w:t>
      </w:r>
    </w:p>
    <w:p w14:paraId="1F6CBAA9" w14:textId="77777777" w:rsidR="0059729A" w:rsidRPr="0059729A" w:rsidRDefault="0059729A" w:rsidP="0059729A">
      <w:pPr>
        <w:pStyle w:val="TextodoTrabalho"/>
        <w:rPr>
          <w:lang w:val="en-US" w:eastAsia="pt-BR"/>
        </w:rPr>
      </w:pPr>
    </w:p>
    <w:p w14:paraId="1F6CBAAA" w14:textId="77777777" w:rsidR="0059729A" w:rsidRDefault="0059729A" w:rsidP="0059729A">
      <w:pPr>
        <w:pStyle w:val="TextodoTrabalho"/>
        <w:ind w:firstLine="0"/>
        <w:rPr>
          <w:lang w:eastAsia="pt-BR"/>
        </w:rPr>
      </w:pPr>
    </w:p>
    <w:p w14:paraId="1F6CBAAB" w14:textId="77777777" w:rsidR="00A342C3" w:rsidRDefault="00A342C3" w:rsidP="00A342C3">
      <w:pPr>
        <w:pStyle w:val="TextodoTrabalho"/>
        <w:rPr>
          <w:lang w:eastAsia="pt-BR"/>
        </w:rPr>
      </w:pPr>
    </w:p>
    <w:p w14:paraId="1F6CBAAC" w14:textId="77777777" w:rsidR="005F3A92" w:rsidRDefault="00191154" w:rsidP="0059729A">
      <w:pPr>
        <w:pStyle w:val="TextodoTrabalho"/>
        <w:pageBreakBefore/>
        <w:ind w:firstLine="0"/>
        <w:jc w:val="left"/>
        <w:rPr>
          <w:i/>
          <w:iCs/>
        </w:rPr>
      </w:pPr>
      <w:r>
        <w:rPr>
          <w:b/>
        </w:rPr>
        <w:lastRenderedPageBreak/>
        <w:t>REFERÊNCIAS</w:t>
      </w:r>
    </w:p>
    <w:p w14:paraId="1F6CBAAD" w14:textId="77777777" w:rsidR="005F3A92" w:rsidRDefault="005F3A92">
      <w:pPr>
        <w:pStyle w:val="TextodoTrabalho"/>
        <w:jc w:val="left"/>
        <w:rPr>
          <w:i/>
          <w:iCs/>
        </w:rPr>
      </w:pPr>
    </w:p>
    <w:p w14:paraId="1F6CBAAE" w14:textId="77777777" w:rsidR="005F3A92" w:rsidRDefault="00191154">
      <w:pPr>
        <w:pStyle w:val="TextodoTrabalho"/>
        <w:jc w:val="left"/>
      </w:pPr>
      <w:r>
        <w:rPr>
          <w:i/>
          <w:iCs/>
        </w:rPr>
        <w:t>CORREIO BRASILIENSE, Turismo internacional movimenta 1,18 bi de viajantes e 10% do PIB mundial</w:t>
      </w:r>
      <w:r>
        <w:t>. Disponível em: &lt;http://www.correiobraziliense.com.br/app/noticia/economia/2016/02/10/internas_economia,517280/turismo-internacional-movimenta-1-18-bi-de-viajantes-e-10-do-pib-mun.shtml</w:t>
      </w:r>
      <w:r>
        <w:rPr>
          <w:sz w:val="20"/>
          <w:szCs w:val="20"/>
          <w:lang w:eastAsia="pt-BR"/>
        </w:rPr>
        <w:t xml:space="preserve">&gt;. </w:t>
      </w:r>
      <w:r>
        <w:t>Acesso em: 29 mai. 2018.</w:t>
      </w:r>
    </w:p>
    <w:p w14:paraId="1F6CBAAF" w14:textId="77777777" w:rsidR="005F3A92" w:rsidRDefault="005F3A92">
      <w:pPr>
        <w:pStyle w:val="TextodoTrabalho"/>
        <w:jc w:val="left"/>
      </w:pPr>
    </w:p>
    <w:p w14:paraId="1F6CBAB0" w14:textId="77777777" w:rsidR="005F3A92" w:rsidRDefault="00191154">
      <w:pPr>
        <w:pStyle w:val="TextodoTrabalho"/>
        <w:jc w:val="left"/>
        <w:rPr>
          <w:i/>
          <w:iCs/>
        </w:rPr>
      </w:pPr>
      <w:r>
        <w:rPr>
          <w:i/>
          <w:iCs/>
        </w:rPr>
        <w:t>TURISMO GOV, Turismo movimenta R$492 bilhões no Brasil</w:t>
      </w:r>
      <w:r>
        <w:t>. Disponível em: &lt;http://www.turismo.gov.br/ultimas-noticias/957-turismo</w:t>
      </w:r>
      <w:r>
        <w:rPr>
          <w:sz w:val="20"/>
          <w:szCs w:val="20"/>
          <w:lang w:eastAsia="pt-BR"/>
        </w:rPr>
        <w:t xml:space="preserve">-&gt;.  </w:t>
      </w:r>
      <w:r>
        <w:t>Acesso em: 29 mai. 2018.</w:t>
      </w:r>
    </w:p>
    <w:p w14:paraId="1F6CBAB1" w14:textId="77777777" w:rsidR="005F3A92" w:rsidRDefault="005F3A92">
      <w:pPr>
        <w:pStyle w:val="TextodoTrabalho"/>
        <w:jc w:val="left"/>
        <w:rPr>
          <w:i/>
          <w:iCs/>
        </w:rPr>
      </w:pPr>
    </w:p>
    <w:p w14:paraId="1F6CBAB2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SHIV N. ARIYAKULA, </w:t>
      </w:r>
      <w:proofErr w:type="spellStart"/>
      <w:r>
        <w:rPr>
          <w:i/>
          <w:iCs/>
        </w:rPr>
        <w:t>Hostel</w:t>
      </w:r>
      <w:proofErr w:type="spellEnd"/>
      <w:r>
        <w:rPr>
          <w:i/>
          <w:iCs/>
        </w:rPr>
        <w:t xml:space="preserve"> Market In </w:t>
      </w:r>
      <w:proofErr w:type="spellStart"/>
      <w:r>
        <w:rPr>
          <w:i/>
          <w:iCs/>
        </w:rPr>
        <w:t>America</w:t>
      </w:r>
      <w:proofErr w:type="spellEnd"/>
      <w:r>
        <w:rPr>
          <w:i/>
          <w:iCs/>
        </w:rPr>
        <w:t xml:space="preserve">: Potencial For </w:t>
      </w:r>
      <w:proofErr w:type="spellStart"/>
      <w:r>
        <w:rPr>
          <w:i/>
          <w:iCs/>
        </w:rPr>
        <w:t>Growth</w:t>
      </w:r>
      <w:proofErr w:type="spellEnd"/>
      <w:r>
        <w:t>. Disponível em: &lt;https://hvs.com/article/7851-Hostel-Market-In-America-Potential-For-Growth&gt;. Acesso em: 29 mai. 2018.</w:t>
      </w:r>
    </w:p>
    <w:p w14:paraId="1F6CBAB3" w14:textId="77777777" w:rsidR="005F3A92" w:rsidRDefault="005F3A92">
      <w:pPr>
        <w:pStyle w:val="TextodoTrabalho"/>
        <w:jc w:val="left"/>
      </w:pPr>
    </w:p>
    <w:p w14:paraId="1F6CBAB4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UNESCO, </w:t>
      </w:r>
      <w:proofErr w:type="spellStart"/>
      <w:r>
        <w:rPr>
          <w:i/>
          <w:iCs/>
        </w:rPr>
        <w:t>Teaching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and</w:t>
      </w:r>
      <w:proofErr w:type="spellEnd"/>
      <w:r>
        <w:rPr>
          <w:i/>
          <w:iCs/>
        </w:rPr>
        <w:t xml:space="preserve"> Learning for a </w:t>
      </w:r>
      <w:proofErr w:type="spellStart"/>
      <w:r>
        <w:rPr>
          <w:i/>
          <w:iCs/>
        </w:rPr>
        <w:t>sustainable</w:t>
      </w:r>
      <w:proofErr w:type="spellEnd"/>
      <w:r>
        <w:rPr>
          <w:i/>
          <w:iCs/>
        </w:rPr>
        <w:t xml:space="preserve">. </w:t>
      </w:r>
      <w:r>
        <w:t>Disponível em: &lt; http://www.unesco.org/education/tlsf/mods/theme_c/mod16.html&gt;.  Acesso em: 29 mai. 2018.</w:t>
      </w:r>
    </w:p>
    <w:p w14:paraId="1F6CBAB5" w14:textId="77777777" w:rsidR="005F3A92" w:rsidRDefault="005F3A92">
      <w:pPr>
        <w:pStyle w:val="TextodoTrabalho"/>
        <w:jc w:val="left"/>
      </w:pPr>
    </w:p>
    <w:p w14:paraId="1F6CBAB6" w14:textId="77777777" w:rsidR="005F3A92" w:rsidRDefault="00191154">
      <w:pPr>
        <w:pStyle w:val="TextodoTrabalho"/>
        <w:jc w:val="left"/>
      </w:pPr>
      <w:r>
        <w:t xml:space="preserve">EWA GABARA,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,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Respect</w:t>
      </w:r>
      <w:proofErr w:type="spellEnd"/>
      <w:r>
        <w:t xml:space="preserve">: </w:t>
      </w:r>
      <w:proofErr w:type="spellStart"/>
      <w:r>
        <w:t>Hostels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Tourism</w:t>
      </w:r>
      <w:proofErr w:type="spellEnd"/>
      <w:r>
        <w:t>. Disponível em: &lt;http://dontmesswithreceptionist.com/en/how-you-can-travel-enjoy-and-respect-hostels-and-a-sustainable-tourism/&gt;. Acesso em 29 mai. 2018.</w:t>
      </w:r>
    </w:p>
    <w:p w14:paraId="1F6CBAB7" w14:textId="77777777" w:rsidR="005F3A92" w:rsidRDefault="005F3A92">
      <w:pPr>
        <w:pStyle w:val="TextodoTrabalho"/>
        <w:jc w:val="left"/>
      </w:pPr>
    </w:p>
    <w:p w14:paraId="1F6CBAB8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>SEBRAE, Boletim de Tendência: Novembro/2015, Turismo.</w:t>
      </w:r>
    </w:p>
    <w:p w14:paraId="1F6CBAB9" w14:textId="77777777" w:rsidR="005F3A92" w:rsidRDefault="00191154">
      <w:pPr>
        <w:pStyle w:val="TextodoTrabalho"/>
        <w:ind w:firstLine="709"/>
        <w:jc w:val="left"/>
      </w:pPr>
      <w:r>
        <w:t xml:space="preserve">ESTADÃO, Segundo estudo, setor de </w:t>
      </w:r>
      <w:proofErr w:type="spellStart"/>
      <w:r>
        <w:t>hostels</w:t>
      </w:r>
      <w:proofErr w:type="spellEnd"/>
      <w:r>
        <w:t xml:space="preserve"> tem forte crescimento no Brasil. Disponível em: &lt;http://dontmesswithreceptionist.com/en/how-you-can-travel-enjoy-and-respect-hostels-and-a-sustainable-tourism/&gt;. Acesso em 29 mai. 2018.</w:t>
      </w:r>
    </w:p>
    <w:p w14:paraId="1F6CBABA" w14:textId="77777777" w:rsidR="005F3A92" w:rsidRDefault="005F3A92">
      <w:pPr>
        <w:pStyle w:val="TextodoTrabalho"/>
        <w:ind w:firstLine="709"/>
        <w:jc w:val="left"/>
      </w:pPr>
    </w:p>
    <w:p w14:paraId="1F6CBABB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TANYA MOHN,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 xml:space="preserve"> Are More Popular </w:t>
      </w:r>
      <w:proofErr w:type="spellStart"/>
      <w:r>
        <w:rPr>
          <w:lang w:val="pt-BR"/>
        </w:rPr>
        <w:t>Than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Ever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Among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Travel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Leaning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Millenials</w:t>
      </w:r>
      <w:proofErr w:type="spellEnd"/>
      <w:r>
        <w:rPr>
          <w:lang w:val="pt-BR"/>
        </w:rPr>
        <w:t>. Disponível em: &lt;https://www.forbes.com/sites/tanyamohn/2016/05/16/a-hostel-revolution-fueled-by-young-travelers/#6eb3d7806bb4.&gt; Acesso em 29 mai. 2018.</w:t>
      </w:r>
    </w:p>
    <w:p w14:paraId="1F6CBABC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lastRenderedPageBreak/>
        <w:t xml:space="preserve">ASSOCIAÇÃO PAULISTA DE ALBERGUES DA JUVENTUDE, História dos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>. Disponível em: &lt;</w:t>
      </w:r>
      <w:r>
        <w:t xml:space="preserve"> </w:t>
      </w:r>
      <w:r>
        <w:rPr>
          <w:lang w:val="pt-BR"/>
        </w:rPr>
        <w:t>http://www.alberguesp.com.br/historia.asp&gt;. Acesso em 29 mai. 2018.</w:t>
      </w:r>
    </w:p>
    <w:p w14:paraId="1F6CBABD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HOSTELLING INTERNATIONAL, </w:t>
      </w:r>
      <w:proofErr w:type="spellStart"/>
      <w:r>
        <w:rPr>
          <w:lang w:val="pt-BR"/>
        </w:rPr>
        <w:t>Annual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Report</w:t>
      </w:r>
      <w:proofErr w:type="spellEnd"/>
      <w:r>
        <w:rPr>
          <w:lang w:val="pt-BR"/>
        </w:rPr>
        <w:t xml:space="preserve"> 2015.</w:t>
      </w:r>
    </w:p>
    <w:p w14:paraId="1F6CBABE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 xml:space="preserve">XERARDO PEREIRO PÉREZ, Turismo Cultural – Uma Visão Antropológica, </w:t>
      </w:r>
      <w:proofErr w:type="spellStart"/>
      <w:r>
        <w:rPr>
          <w:lang w:val="pt-BR"/>
        </w:rPr>
        <w:t>Colleción</w:t>
      </w:r>
      <w:proofErr w:type="spellEnd"/>
      <w:r>
        <w:rPr>
          <w:lang w:val="pt-BR"/>
        </w:rPr>
        <w:t xml:space="preserve"> PASOS </w:t>
      </w:r>
      <w:proofErr w:type="gramStart"/>
      <w:r>
        <w:rPr>
          <w:lang w:val="pt-BR"/>
        </w:rPr>
        <w:t>edita,  nº</w:t>
      </w:r>
      <w:proofErr w:type="gramEnd"/>
      <w:r>
        <w:rPr>
          <w:lang w:val="pt-BR"/>
        </w:rPr>
        <w:t xml:space="preserve"> 2.</w:t>
      </w:r>
    </w:p>
    <w:p w14:paraId="1F6CBABF" w14:textId="77777777" w:rsidR="005F3A92" w:rsidRDefault="00191154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  <w:r>
        <w:t xml:space="preserve">COCCOSSIS, H. (1996): “Tourism and </w:t>
      </w:r>
      <w:proofErr w:type="spellStart"/>
      <w:r>
        <w:t>Sustainibility</w:t>
      </w:r>
      <w:proofErr w:type="spellEnd"/>
      <w:r>
        <w:t xml:space="preserve">: Perspectives and Implications”,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Prestley</w:t>
      </w:r>
      <w:proofErr w:type="spellEnd"/>
      <w:r>
        <w:t xml:space="preserve"> et al. (eds.): Sustainable Tourism? European Experiences. Oxon: CAB, pp. 1-21.</w:t>
      </w:r>
    </w:p>
    <w:p w14:paraId="1F6CBAC0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1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2" w14:textId="77777777" w:rsidR="00191154" w:rsidRDefault="00191154">
      <w:pPr>
        <w:pStyle w:val="Ps-Textuais-APNDICES"/>
        <w:numPr>
          <w:ilvl w:val="0"/>
          <w:numId w:val="0"/>
        </w:numPr>
        <w:jc w:val="both"/>
      </w:pPr>
    </w:p>
    <w:sectPr w:rsidR="00191154" w:rsidSect="005F3A92">
      <w:headerReference w:type="even" r:id="rId13"/>
      <w:headerReference w:type="default" r:id="rId14"/>
      <w:headerReference w:type="first" r:id="rId15"/>
      <w:pgSz w:w="11906" w:h="16838"/>
      <w:pgMar w:top="1701" w:right="1134" w:bottom="1134" w:left="1701" w:header="709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CBAC7" w14:textId="77777777" w:rsidR="00195CDA" w:rsidRDefault="00195CDA">
      <w:pPr>
        <w:spacing w:before="0" w:after="0"/>
      </w:pPr>
      <w:r>
        <w:separator/>
      </w:r>
    </w:p>
  </w:endnote>
  <w:endnote w:type="continuationSeparator" w:id="0">
    <w:p w14:paraId="1F6CBAC8" w14:textId="77777777" w:rsidR="00195CDA" w:rsidRDefault="00195CD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6CBAC5" w14:textId="77777777" w:rsidR="00195CDA" w:rsidRDefault="00195CDA">
      <w:pPr>
        <w:spacing w:before="0" w:after="0"/>
      </w:pPr>
      <w:r>
        <w:separator/>
      </w:r>
    </w:p>
  </w:footnote>
  <w:footnote w:type="continuationSeparator" w:id="0">
    <w:p w14:paraId="1F6CBAC6" w14:textId="77777777" w:rsidR="00195CDA" w:rsidRDefault="00195CDA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9" w14:textId="77777777" w:rsidR="00641D25" w:rsidRDefault="00641D25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A" w14:textId="77777777" w:rsidR="00641D25" w:rsidRDefault="00641D2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B" w14:textId="77777777" w:rsidR="00641D25" w:rsidRDefault="00641D2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C" w14:textId="77777777" w:rsidR="00641D25" w:rsidRDefault="00CE45F1">
    <w:pPr>
      <w:jc w:val="right"/>
    </w:pPr>
    <w:r>
      <w:rPr>
        <w:noProof/>
      </w:rPr>
      <w:fldChar w:fldCharType="begin"/>
    </w:r>
    <w:r>
      <w:rPr>
        <w:noProof/>
      </w:rPr>
      <w:instrText xml:space="preserve"> PAGE </w:instrText>
    </w:r>
    <w:r>
      <w:rPr>
        <w:noProof/>
      </w:rPr>
      <w:fldChar w:fldCharType="separate"/>
    </w:r>
    <w:r w:rsidR="0059729A">
      <w:rPr>
        <w:noProof/>
      </w:rPr>
      <w:t>16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D" w14:textId="77777777" w:rsidR="00641D25" w:rsidRDefault="00641D2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4" w15:restartNumberingAfterBreak="0">
    <w:nsid w:val="00000005"/>
    <w:multiLevelType w:val="singleLevel"/>
    <w:tmpl w:val="00000005"/>
    <w:name w:val="WW8Num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decimal"/>
      <w:pStyle w:val="Titulo1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6" w15:restartNumberingAfterBreak="0">
    <w:nsid w:val="00000007"/>
    <w:multiLevelType w:val="singleLevel"/>
    <w:tmpl w:val="00000007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8" w15:restartNumberingAfterBreak="0">
    <w:nsid w:val="00000009"/>
    <w:multiLevelType w:val="singleLevel"/>
    <w:tmpl w:val="00000009"/>
    <w:name w:val="WW8Num12"/>
    <w:lvl w:ilvl="0">
      <w:start w:val="1"/>
      <w:numFmt w:val="bullet"/>
      <w:pStyle w:val="Marcadores"/>
      <w:lvlText w:val=""/>
      <w:lvlJc w:val="left"/>
      <w:pPr>
        <w:tabs>
          <w:tab w:val="num" w:pos="0"/>
        </w:tabs>
        <w:ind w:left="717" w:hanging="360"/>
      </w:pPr>
      <w:rPr>
        <w:rFonts w:ascii="Symbol" w:hAnsi="Symbol" w:cs="Symbol"/>
      </w:rPr>
    </w:lvl>
  </w:abstractNum>
  <w:abstractNum w:abstractNumId="9" w15:restartNumberingAfterBreak="0">
    <w:nsid w:val="0000000A"/>
    <w:multiLevelType w:val="singleLevel"/>
    <w:tmpl w:val="0000000A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0" w15:restartNumberingAfterBreak="0">
    <w:nsid w:val="0000000B"/>
    <w:multiLevelType w:val="singleLevel"/>
    <w:tmpl w:val="0000000B"/>
    <w:name w:val="WW8Num14"/>
    <w:lvl w:ilvl="0">
      <w:start w:val="1"/>
      <w:numFmt w:val="upperLetter"/>
      <w:pStyle w:val="Ps-Textuais-APNDICES"/>
      <w:lvlText w:val="APÊNDICE %1 -"/>
      <w:lvlJc w:val="center"/>
      <w:pPr>
        <w:tabs>
          <w:tab w:val="num" w:pos="0"/>
        </w:tabs>
        <w:ind w:left="0" w:firstLine="567"/>
      </w:pPr>
      <w:rPr>
        <w:rFonts w:ascii="Arial" w:hAnsi="Arial" w:cs="Times New Roman"/>
        <w:b/>
        <w:i w:val="0"/>
        <w:caps/>
        <w:color w:val="auto"/>
        <w:sz w:val="24"/>
      </w:rPr>
    </w:lvl>
  </w:abstractNum>
  <w:abstractNum w:abstractNumId="11" w15:restartNumberingAfterBreak="0">
    <w:nsid w:val="0000000C"/>
    <w:multiLevelType w:val="singleLevel"/>
    <w:tmpl w:val="0000000C"/>
    <w:name w:val="WW8Num1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2" w15:restartNumberingAfterBreak="0">
    <w:nsid w:val="0000000D"/>
    <w:multiLevelType w:val="multilevel"/>
    <w:tmpl w:val="0000000D"/>
    <w:name w:val="WW8Num17"/>
    <w:lvl w:ilvl="0">
      <w:start w:val="1"/>
      <w:numFmt w:val="lowerLetter"/>
      <w:pStyle w:val="Ps-Textuais-ANEXOS"/>
      <w:lvlText w:val="apêndice %1: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1">
      <w:start w:val="1"/>
      <w:numFmt w:val="upperLetter"/>
      <w:lvlText w:val="anexo %2 -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080A059D"/>
    <w:multiLevelType w:val="hybridMultilevel"/>
    <w:tmpl w:val="158AB3A8"/>
    <w:lvl w:ilvl="0" w:tplc="5BA4FAFA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E47CF5"/>
    <w:multiLevelType w:val="hybridMultilevel"/>
    <w:tmpl w:val="38FC9B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F3035BC"/>
    <w:multiLevelType w:val="hybridMultilevel"/>
    <w:tmpl w:val="B0763B48"/>
    <w:lvl w:ilvl="0" w:tplc="E422A648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D447BEF"/>
    <w:multiLevelType w:val="hybridMultilevel"/>
    <w:tmpl w:val="9C82B4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DDC68EA"/>
    <w:multiLevelType w:val="hybridMultilevel"/>
    <w:tmpl w:val="58784A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F282E16"/>
    <w:multiLevelType w:val="hybridMultilevel"/>
    <w:tmpl w:val="8DAC8D3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0C17B13"/>
    <w:multiLevelType w:val="hybridMultilevel"/>
    <w:tmpl w:val="7CEA7FC2"/>
    <w:lvl w:ilvl="0" w:tplc="A00A06C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8"/>
  </w:num>
  <w:num w:numId="16">
    <w:abstractNumId w:val="16"/>
  </w:num>
  <w:num w:numId="17">
    <w:abstractNumId w:val="19"/>
  </w:num>
  <w:num w:numId="18">
    <w:abstractNumId w:val="13"/>
  </w:num>
  <w:num w:numId="19">
    <w:abstractNumId w:val="15"/>
  </w:num>
  <w:num w:numId="20">
    <w:abstractNumId w:val="5"/>
    <w:lvlOverride w:ilvl="0"/>
    <w:lvlOverride w:ilvl="1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722"/>
    <w:rsid w:val="00020696"/>
    <w:rsid w:val="000303C9"/>
    <w:rsid w:val="000317F6"/>
    <w:rsid w:val="00033BF4"/>
    <w:rsid w:val="00036BB0"/>
    <w:rsid w:val="00043D6C"/>
    <w:rsid w:val="0005526D"/>
    <w:rsid w:val="000D30E0"/>
    <w:rsid w:val="000F69BE"/>
    <w:rsid w:val="001052B2"/>
    <w:rsid w:val="00105D64"/>
    <w:rsid w:val="0011298B"/>
    <w:rsid w:val="00113D0E"/>
    <w:rsid w:val="00120187"/>
    <w:rsid w:val="00147F56"/>
    <w:rsid w:val="00191154"/>
    <w:rsid w:val="00195CDA"/>
    <w:rsid w:val="001B4DFA"/>
    <w:rsid w:val="002110E2"/>
    <w:rsid w:val="00215148"/>
    <w:rsid w:val="0022285D"/>
    <w:rsid w:val="00252C3F"/>
    <w:rsid w:val="00274D62"/>
    <w:rsid w:val="002967C0"/>
    <w:rsid w:val="002A06FD"/>
    <w:rsid w:val="002F3232"/>
    <w:rsid w:val="003077B2"/>
    <w:rsid w:val="0033679C"/>
    <w:rsid w:val="00410523"/>
    <w:rsid w:val="00452737"/>
    <w:rsid w:val="004A53A1"/>
    <w:rsid w:val="004D41EA"/>
    <w:rsid w:val="004E211E"/>
    <w:rsid w:val="005153D6"/>
    <w:rsid w:val="00523279"/>
    <w:rsid w:val="00532756"/>
    <w:rsid w:val="00546239"/>
    <w:rsid w:val="005950A6"/>
    <w:rsid w:val="0059729A"/>
    <w:rsid w:val="005B1611"/>
    <w:rsid w:val="005F3A92"/>
    <w:rsid w:val="006268B1"/>
    <w:rsid w:val="00641D25"/>
    <w:rsid w:val="00645843"/>
    <w:rsid w:val="006570C2"/>
    <w:rsid w:val="006C2950"/>
    <w:rsid w:val="006F1E3F"/>
    <w:rsid w:val="006F481D"/>
    <w:rsid w:val="0074433A"/>
    <w:rsid w:val="0074506E"/>
    <w:rsid w:val="0074642E"/>
    <w:rsid w:val="00764B58"/>
    <w:rsid w:val="00776FD7"/>
    <w:rsid w:val="007774E3"/>
    <w:rsid w:val="00784B45"/>
    <w:rsid w:val="007F39FF"/>
    <w:rsid w:val="00800C54"/>
    <w:rsid w:val="008045F4"/>
    <w:rsid w:val="008054EA"/>
    <w:rsid w:val="00831154"/>
    <w:rsid w:val="008836CF"/>
    <w:rsid w:val="008C2978"/>
    <w:rsid w:val="008D117F"/>
    <w:rsid w:val="008F5BE7"/>
    <w:rsid w:val="008F6AEC"/>
    <w:rsid w:val="0090602C"/>
    <w:rsid w:val="0092369F"/>
    <w:rsid w:val="00960722"/>
    <w:rsid w:val="009F1595"/>
    <w:rsid w:val="009F659B"/>
    <w:rsid w:val="00A042A7"/>
    <w:rsid w:val="00A342C3"/>
    <w:rsid w:val="00A82CDF"/>
    <w:rsid w:val="00A95D14"/>
    <w:rsid w:val="00AC6F26"/>
    <w:rsid w:val="00B9558D"/>
    <w:rsid w:val="00BA11B4"/>
    <w:rsid w:val="00BE587E"/>
    <w:rsid w:val="00BF55E1"/>
    <w:rsid w:val="00C70711"/>
    <w:rsid w:val="00C91B60"/>
    <w:rsid w:val="00CD418D"/>
    <w:rsid w:val="00CE45F1"/>
    <w:rsid w:val="00D15448"/>
    <w:rsid w:val="00D3469D"/>
    <w:rsid w:val="00D34B1E"/>
    <w:rsid w:val="00D76F95"/>
    <w:rsid w:val="00D8169C"/>
    <w:rsid w:val="00D84471"/>
    <w:rsid w:val="00DA7528"/>
    <w:rsid w:val="00DF02E4"/>
    <w:rsid w:val="00E53E3C"/>
    <w:rsid w:val="00E83F3A"/>
    <w:rsid w:val="00EC2A45"/>
    <w:rsid w:val="00EC4047"/>
    <w:rsid w:val="00F15AD9"/>
    <w:rsid w:val="00F92A31"/>
    <w:rsid w:val="00FB5946"/>
    <w:rsid w:val="00FD79C7"/>
    <w:rsid w:val="00FE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F6CB9DF"/>
  <w15:docId w15:val="{87DD37A2-526C-4DF7-ACD1-00CDAEB54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3A92"/>
    <w:pPr>
      <w:suppressAutoHyphens/>
      <w:spacing w:before="60" w:after="60"/>
      <w:jc w:val="both"/>
    </w:pPr>
    <w:rPr>
      <w:rFonts w:ascii="Arial" w:hAnsi="Arial" w:cs="Arial"/>
      <w:color w:val="000000"/>
      <w:sz w:val="24"/>
      <w:szCs w:val="24"/>
      <w:lang w:val="en-US" w:eastAsia="zh-CN"/>
    </w:rPr>
  </w:style>
  <w:style w:type="paragraph" w:styleId="Ttulo1">
    <w:name w:val="heading 1"/>
    <w:basedOn w:val="Normal"/>
    <w:next w:val="Normal"/>
    <w:qFormat/>
    <w:rsid w:val="005F3A92"/>
    <w:pPr>
      <w:keepNext/>
      <w:keepLines/>
      <w:spacing w:before="480"/>
      <w:outlineLvl w:val="0"/>
    </w:pPr>
    <w:rPr>
      <w:rFonts w:ascii="Cambria" w:eastAsia="Calibri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TextodoTrabalho"/>
    <w:qFormat/>
    <w:rsid w:val="005F3A92"/>
    <w:pPr>
      <w:keepNext/>
      <w:numPr>
        <w:ilvl w:val="1"/>
        <w:numId w:val="6"/>
      </w:numPr>
      <w:spacing w:after="600"/>
      <w:outlineLvl w:val="1"/>
    </w:pPr>
    <w:rPr>
      <w:bCs/>
      <w:iCs/>
      <w:caps/>
      <w:sz w:val="28"/>
      <w:szCs w:val="28"/>
    </w:rPr>
  </w:style>
  <w:style w:type="paragraph" w:styleId="Ttulo3">
    <w:name w:val="heading 3"/>
    <w:basedOn w:val="Normal"/>
    <w:next w:val="TextodoTrabalho"/>
    <w:qFormat/>
    <w:rsid w:val="005F3A92"/>
    <w:pPr>
      <w:keepNext/>
      <w:numPr>
        <w:ilvl w:val="2"/>
        <w:numId w:val="6"/>
      </w:numPr>
      <w:spacing w:after="600"/>
      <w:outlineLvl w:val="2"/>
    </w:pPr>
    <w:rPr>
      <w:bCs/>
      <w:sz w:val="26"/>
      <w:szCs w:val="26"/>
    </w:rPr>
  </w:style>
  <w:style w:type="paragraph" w:styleId="Ttulo4">
    <w:name w:val="heading 4"/>
    <w:basedOn w:val="Normal"/>
    <w:next w:val="TextodoTrabalho"/>
    <w:qFormat/>
    <w:rsid w:val="005F3A92"/>
    <w:pPr>
      <w:keepNext/>
      <w:keepLines/>
      <w:numPr>
        <w:ilvl w:val="3"/>
        <w:numId w:val="6"/>
      </w:numPr>
      <w:spacing w:after="600"/>
      <w:outlineLvl w:val="3"/>
    </w:pPr>
    <w:rPr>
      <w:bCs/>
      <w:iCs/>
      <w:color w:val="auto"/>
    </w:rPr>
  </w:style>
  <w:style w:type="paragraph" w:styleId="Ttulo5">
    <w:name w:val="heading 5"/>
    <w:basedOn w:val="Normal"/>
    <w:next w:val="TextodoTrabalho"/>
    <w:qFormat/>
    <w:rsid w:val="005F3A92"/>
    <w:pPr>
      <w:numPr>
        <w:ilvl w:val="4"/>
        <w:numId w:val="6"/>
      </w:numPr>
      <w:spacing w:after="600"/>
      <w:outlineLvl w:val="4"/>
    </w:pPr>
    <w:rPr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5F3A92"/>
    <w:pPr>
      <w:spacing w:before="240"/>
      <w:outlineLvl w:val="5"/>
    </w:pPr>
    <w:rPr>
      <w:rFonts w:ascii="Calibri" w:eastAsia="Calibri" w:hAnsi="Calibri" w:cs="Calibri"/>
      <w:b/>
      <w:bCs/>
      <w:sz w:val="20"/>
      <w:szCs w:val="20"/>
    </w:rPr>
  </w:style>
  <w:style w:type="paragraph" w:styleId="Ttulo7">
    <w:name w:val="heading 7"/>
    <w:basedOn w:val="Normal"/>
    <w:next w:val="Normal"/>
    <w:qFormat/>
    <w:rsid w:val="005F3A92"/>
    <w:pPr>
      <w:spacing w:before="240"/>
      <w:outlineLvl w:val="6"/>
    </w:pPr>
    <w:rPr>
      <w:rFonts w:ascii="Calibri" w:eastAsia="Calibri" w:hAnsi="Calibri" w:cs="Calibri"/>
    </w:rPr>
  </w:style>
  <w:style w:type="paragraph" w:styleId="Ttulo8">
    <w:name w:val="heading 8"/>
    <w:basedOn w:val="Normal"/>
    <w:next w:val="Normal"/>
    <w:qFormat/>
    <w:rsid w:val="005F3A92"/>
    <w:pPr>
      <w:spacing w:before="240"/>
      <w:outlineLvl w:val="7"/>
    </w:pPr>
    <w:rPr>
      <w:rFonts w:ascii="Calibri" w:eastAsia="Calibri" w:hAnsi="Calibri" w:cs="Calibri"/>
      <w:i/>
      <w:iCs/>
    </w:rPr>
  </w:style>
  <w:style w:type="paragraph" w:styleId="Ttulo9">
    <w:name w:val="heading 9"/>
    <w:basedOn w:val="Normal"/>
    <w:next w:val="Normal"/>
    <w:qFormat/>
    <w:rsid w:val="005F3A92"/>
    <w:pPr>
      <w:spacing w:before="240"/>
      <w:outlineLvl w:val="8"/>
    </w:pPr>
    <w:rPr>
      <w:rFonts w:ascii="Cambria" w:eastAsia="Calibri" w:hAnsi="Cambria" w:cs="Cambria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rsid w:val="005F3A92"/>
    <w:rPr>
      <w:rFonts w:cs="Times New Roman"/>
    </w:rPr>
  </w:style>
  <w:style w:type="character" w:customStyle="1" w:styleId="WW8Num2z0">
    <w:name w:val="WW8Num2z0"/>
    <w:rsid w:val="005F3A92"/>
    <w:rPr>
      <w:rFonts w:cs="Times New Roman"/>
    </w:rPr>
  </w:style>
  <w:style w:type="character" w:customStyle="1" w:styleId="WW8Num3z0">
    <w:name w:val="WW8Num3z0"/>
    <w:rsid w:val="005F3A92"/>
    <w:rPr>
      <w:rFonts w:ascii="Symbol" w:hAnsi="Symbol" w:cs="Symbol"/>
    </w:rPr>
  </w:style>
  <w:style w:type="character" w:customStyle="1" w:styleId="WW8Num3z1">
    <w:name w:val="WW8Num3z1"/>
    <w:rsid w:val="005F3A92"/>
    <w:rPr>
      <w:rFonts w:ascii="Courier New" w:hAnsi="Courier New" w:cs="Courier New"/>
    </w:rPr>
  </w:style>
  <w:style w:type="character" w:customStyle="1" w:styleId="WW8Num3z2">
    <w:name w:val="WW8Num3z2"/>
    <w:rsid w:val="005F3A92"/>
    <w:rPr>
      <w:rFonts w:ascii="Wingdings" w:hAnsi="Wingdings" w:cs="Wingdings"/>
    </w:rPr>
  </w:style>
  <w:style w:type="character" w:customStyle="1" w:styleId="WW8Num4z0">
    <w:name w:val="WW8Num4z0"/>
    <w:rsid w:val="005F3A92"/>
    <w:rPr>
      <w:rFonts w:ascii="Symbol" w:hAnsi="Symbol" w:cs="Symbol"/>
    </w:rPr>
  </w:style>
  <w:style w:type="character" w:customStyle="1" w:styleId="WW8Num4z1">
    <w:name w:val="WW8Num4z1"/>
    <w:rsid w:val="005F3A92"/>
    <w:rPr>
      <w:rFonts w:ascii="Courier New" w:hAnsi="Courier New" w:cs="Courier New"/>
    </w:rPr>
  </w:style>
  <w:style w:type="character" w:customStyle="1" w:styleId="WW8Num4z2">
    <w:name w:val="WW8Num4z2"/>
    <w:rsid w:val="005F3A92"/>
    <w:rPr>
      <w:rFonts w:ascii="Wingdings" w:hAnsi="Wingdings" w:cs="Wingdings"/>
    </w:rPr>
  </w:style>
  <w:style w:type="character" w:customStyle="1" w:styleId="WW8Num5z0">
    <w:name w:val="WW8Num5z0"/>
    <w:rsid w:val="005F3A92"/>
    <w:rPr>
      <w:rFonts w:ascii="Symbol" w:hAnsi="Symbol" w:cs="Symbol"/>
    </w:rPr>
  </w:style>
  <w:style w:type="character" w:customStyle="1" w:styleId="WW8Num5z1">
    <w:name w:val="WW8Num5z1"/>
    <w:rsid w:val="005F3A92"/>
    <w:rPr>
      <w:rFonts w:ascii="Courier New" w:hAnsi="Courier New" w:cs="Courier New"/>
    </w:rPr>
  </w:style>
  <w:style w:type="character" w:customStyle="1" w:styleId="WW8Num5z2">
    <w:name w:val="WW8Num5z2"/>
    <w:rsid w:val="005F3A92"/>
    <w:rPr>
      <w:rFonts w:ascii="Wingdings" w:hAnsi="Wingdings" w:cs="Wingdings"/>
    </w:rPr>
  </w:style>
  <w:style w:type="character" w:customStyle="1" w:styleId="WW8Num6z0">
    <w:name w:val="WW8Num6z0"/>
    <w:rsid w:val="005F3A92"/>
    <w:rPr>
      <w:rFonts w:ascii="Symbol" w:hAnsi="Symbol" w:cs="Symbol"/>
    </w:rPr>
  </w:style>
  <w:style w:type="character" w:customStyle="1" w:styleId="WW8Num6z1">
    <w:name w:val="WW8Num6z1"/>
    <w:rsid w:val="005F3A92"/>
    <w:rPr>
      <w:rFonts w:ascii="Courier New" w:hAnsi="Courier New" w:cs="Courier New"/>
    </w:rPr>
  </w:style>
  <w:style w:type="character" w:customStyle="1" w:styleId="WW8Num6z2">
    <w:name w:val="WW8Num6z2"/>
    <w:rsid w:val="005F3A92"/>
    <w:rPr>
      <w:rFonts w:ascii="Wingdings" w:hAnsi="Wingdings" w:cs="Wingdings"/>
    </w:rPr>
  </w:style>
  <w:style w:type="character" w:customStyle="1" w:styleId="WW8Num7z0">
    <w:name w:val="WW8Num7z0"/>
    <w:rsid w:val="005F3A92"/>
    <w:rPr>
      <w:rFonts w:ascii="Arial" w:hAnsi="Arial" w:cs="Times New Roman"/>
      <w:sz w:val="24"/>
    </w:rPr>
  </w:style>
  <w:style w:type="character" w:customStyle="1" w:styleId="WW8Num7z1">
    <w:name w:val="WW8Num7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7z2">
    <w:name w:val="WW8Num7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7z4">
    <w:name w:val="WW8Num7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7z5">
    <w:name w:val="WW8Num7z5"/>
    <w:rsid w:val="005F3A92"/>
    <w:rPr>
      <w:rFonts w:cs="Times New Roman"/>
    </w:rPr>
  </w:style>
  <w:style w:type="character" w:customStyle="1" w:styleId="WW8Num8z0">
    <w:name w:val="WW8Num8z0"/>
    <w:rsid w:val="005F3A92"/>
    <w:rPr>
      <w:rFonts w:ascii="Arial" w:hAnsi="Arial" w:cs="Times New Roman"/>
      <w:b/>
      <w:i w:val="0"/>
      <w:sz w:val="24"/>
    </w:rPr>
  </w:style>
  <w:style w:type="character" w:customStyle="1" w:styleId="WW8Num8z1">
    <w:name w:val="WW8Num8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8z2">
    <w:name w:val="WW8Num8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8z4">
    <w:name w:val="WW8Num8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8z5">
    <w:name w:val="WW8Num8z5"/>
    <w:rsid w:val="005F3A92"/>
    <w:rPr>
      <w:rFonts w:cs="Times New Roman"/>
    </w:rPr>
  </w:style>
  <w:style w:type="character" w:customStyle="1" w:styleId="WW8Num9z0">
    <w:name w:val="WW8Num9z0"/>
    <w:rsid w:val="005F3A92"/>
    <w:rPr>
      <w:rFonts w:ascii="Symbol" w:hAnsi="Symbol" w:cs="Symbol"/>
    </w:rPr>
  </w:style>
  <w:style w:type="character" w:customStyle="1" w:styleId="WW8Num9z1">
    <w:name w:val="WW8Num9z1"/>
    <w:rsid w:val="005F3A92"/>
    <w:rPr>
      <w:rFonts w:ascii="Courier New" w:hAnsi="Courier New" w:cs="Courier New"/>
    </w:rPr>
  </w:style>
  <w:style w:type="character" w:customStyle="1" w:styleId="WW8Num9z2">
    <w:name w:val="WW8Num9z2"/>
    <w:rsid w:val="005F3A92"/>
    <w:rPr>
      <w:rFonts w:ascii="Wingdings" w:hAnsi="Wingdings" w:cs="Wingdings"/>
    </w:rPr>
  </w:style>
  <w:style w:type="character" w:customStyle="1" w:styleId="WW8Num10z0">
    <w:name w:val="WW8Num10z0"/>
    <w:rsid w:val="005F3A92"/>
    <w:rPr>
      <w:rFonts w:ascii="Symbol" w:hAnsi="Symbol" w:cs="Symbol"/>
    </w:rPr>
  </w:style>
  <w:style w:type="character" w:customStyle="1" w:styleId="WW8Num10z1">
    <w:name w:val="WW8Num10z1"/>
    <w:rsid w:val="005F3A92"/>
    <w:rPr>
      <w:rFonts w:ascii="Courier New" w:hAnsi="Courier New" w:cs="Courier New"/>
    </w:rPr>
  </w:style>
  <w:style w:type="character" w:customStyle="1" w:styleId="WW8Num10z2">
    <w:name w:val="WW8Num10z2"/>
    <w:rsid w:val="005F3A92"/>
    <w:rPr>
      <w:rFonts w:ascii="Wingdings" w:hAnsi="Wingdings" w:cs="Wingdings"/>
    </w:rPr>
  </w:style>
  <w:style w:type="character" w:customStyle="1" w:styleId="WW8Num11z0">
    <w:name w:val="WW8Num11z0"/>
    <w:rsid w:val="005F3A92"/>
    <w:rPr>
      <w:rFonts w:ascii="Arial" w:hAnsi="Arial" w:cs="Times New Roman"/>
    </w:rPr>
  </w:style>
  <w:style w:type="character" w:customStyle="1" w:styleId="WW8Num11z1">
    <w:name w:val="WW8Num11z1"/>
    <w:rsid w:val="005F3A92"/>
    <w:rPr>
      <w:rFonts w:cs="Times New Roman"/>
    </w:rPr>
  </w:style>
  <w:style w:type="character" w:customStyle="1" w:styleId="WW8Num12z0">
    <w:name w:val="WW8Num12z0"/>
    <w:rsid w:val="005F3A92"/>
    <w:rPr>
      <w:rFonts w:ascii="Symbol" w:hAnsi="Symbol" w:cs="Symbol"/>
    </w:rPr>
  </w:style>
  <w:style w:type="character" w:customStyle="1" w:styleId="WW8Num12z1">
    <w:name w:val="WW8Num12z1"/>
    <w:rsid w:val="005F3A92"/>
    <w:rPr>
      <w:rFonts w:ascii="Courier New" w:hAnsi="Courier New" w:cs="Courier New"/>
    </w:rPr>
  </w:style>
  <w:style w:type="character" w:customStyle="1" w:styleId="WW8Num12z2">
    <w:name w:val="WW8Num12z2"/>
    <w:rsid w:val="005F3A92"/>
    <w:rPr>
      <w:rFonts w:ascii="Wingdings" w:hAnsi="Wingdings" w:cs="Wingdings"/>
    </w:rPr>
  </w:style>
  <w:style w:type="character" w:customStyle="1" w:styleId="WW8Num13z0">
    <w:name w:val="WW8Num13z0"/>
    <w:rsid w:val="005F3A92"/>
    <w:rPr>
      <w:rFonts w:ascii="Symbol" w:hAnsi="Symbol" w:cs="Symbol"/>
    </w:rPr>
  </w:style>
  <w:style w:type="character" w:customStyle="1" w:styleId="WW8Num13z1">
    <w:name w:val="WW8Num13z1"/>
    <w:rsid w:val="005F3A92"/>
    <w:rPr>
      <w:rFonts w:ascii="Courier New" w:hAnsi="Courier New" w:cs="Courier New"/>
    </w:rPr>
  </w:style>
  <w:style w:type="character" w:customStyle="1" w:styleId="WW8Num13z2">
    <w:name w:val="WW8Num13z2"/>
    <w:rsid w:val="005F3A92"/>
    <w:rPr>
      <w:rFonts w:ascii="Wingdings" w:hAnsi="Wingdings" w:cs="Wingdings"/>
    </w:rPr>
  </w:style>
  <w:style w:type="character" w:customStyle="1" w:styleId="WW8Num14z0">
    <w:name w:val="WW8Num14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4z1">
    <w:name w:val="WW8Num14z1"/>
    <w:rsid w:val="005F3A92"/>
    <w:rPr>
      <w:rFonts w:cs="Times New Roman"/>
    </w:rPr>
  </w:style>
  <w:style w:type="character" w:customStyle="1" w:styleId="WW8Num15z0">
    <w:name w:val="WW8Num15z0"/>
    <w:rsid w:val="005F3A92"/>
    <w:rPr>
      <w:rFonts w:cs="Times New Roman"/>
    </w:rPr>
  </w:style>
  <w:style w:type="character" w:customStyle="1" w:styleId="WW8Num16z0">
    <w:name w:val="WW8Num16z0"/>
    <w:rsid w:val="005F3A92"/>
    <w:rPr>
      <w:rFonts w:ascii="Symbol" w:hAnsi="Symbol" w:cs="Symbol"/>
    </w:rPr>
  </w:style>
  <w:style w:type="character" w:customStyle="1" w:styleId="WW8Num16z1">
    <w:name w:val="WW8Num16z1"/>
    <w:rsid w:val="005F3A92"/>
    <w:rPr>
      <w:rFonts w:ascii="Courier New" w:hAnsi="Courier New" w:cs="Courier New"/>
    </w:rPr>
  </w:style>
  <w:style w:type="character" w:customStyle="1" w:styleId="WW8Num16z2">
    <w:name w:val="WW8Num16z2"/>
    <w:rsid w:val="005F3A92"/>
    <w:rPr>
      <w:rFonts w:ascii="Wingdings" w:hAnsi="Wingdings" w:cs="Wingdings"/>
    </w:rPr>
  </w:style>
  <w:style w:type="character" w:customStyle="1" w:styleId="WW8Num17z0">
    <w:name w:val="WW8Num17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7z2">
    <w:name w:val="WW8Num17z2"/>
    <w:rsid w:val="005F3A92"/>
    <w:rPr>
      <w:rFonts w:cs="Times New Roman"/>
    </w:rPr>
  </w:style>
  <w:style w:type="character" w:customStyle="1" w:styleId="Fontepargpadro1">
    <w:name w:val="Fonte parág. padrão1"/>
    <w:rsid w:val="005F3A92"/>
  </w:style>
  <w:style w:type="character" w:customStyle="1" w:styleId="Ttulo1Char">
    <w:name w:val="Título 1 Char"/>
    <w:rsid w:val="005F3A92"/>
    <w:rPr>
      <w:rFonts w:ascii="Cambria" w:hAnsi="Cambria" w:cs="Times New Roman"/>
      <w:b/>
      <w:bCs/>
      <w:color w:val="365F91"/>
      <w:sz w:val="28"/>
      <w:szCs w:val="28"/>
      <w:lang w:val="en-US"/>
    </w:rPr>
  </w:style>
  <w:style w:type="character" w:customStyle="1" w:styleId="Ttulo2Char">
    <w:name w:val="Título 2 Char"/>
    <w:rsid w:val="005F3A92"/>
    <w:rPr>
      <w:rFonts w:ascii="Arial" w:eastAsia="Times New Roman" w:hAnsi="Arial" w:cs="Arial"/>
      <w:bCs/>
      <w:iCs/>
      <w:caps/>
      <w:color w:val="000000"/>
      <w:sz w:val="28"/>
      <w:szCs w:val="28"/>
      <w:lang w:val="en-US"/>
    </w:rPr>
  </w:style>
  <w:style w:type="character" w:customStyle="1" w:styleId="Ttulo3Char">
    <w:name w:val="Título 3 Char"/>
    <w:rsid w:val="005F3A92"/>
    <w:rPr>
      <w:rFonts w:ascii="Arial" w:eastAsia="Times New Roman" w:hAnsi="Arial" w:cs="Arial"/>
      <w:bCs/>
      <w:color w:val="000000"/>
      <w:sz w:val="26"/>
      <w:szCs w:val="26"/>
      <w:lang w:val="en-US"/>
    </w:rPr>
  </w:style>
  <w:style w:type="character" w:customStyle="1" w:styleId="Heading4Char">
    <w:name w:val="Heading 4 Char"/>
    <w:rsid w:val="005F3A92"/>
    <w:rPr>
      <w:rFonts w:ascii="Calibri" w:hAnsi="Calibri" w:cs="Times New Roman"/>
      <w:b/>
      <w:bCs/>
      <w:color w:val="000000"/>
      <w:sz w:val="28"/>
      <w:szCs w:val="28"/>
      <w:lang w:val="en-US"/>
    </w:rPr>
  </w:style>
  <w:style w:type="character" w:customStyle="1" w:styleId="Ttulo5Char">
    <w:name w:val="Título 5 Char"/>
    <w:rsid w:val="005F3A92"/>
    <w:rPr>
      <w:rFonts w:ascii="Arial" w:eastAsia="Times New Roman" w:hAnsi="Arial" w:cs="Arial"/>
      <w:bCs/>
      <w:i/>
      <w:iCs/>
      <w:color w:val="000000"/>
      <w:sz w:val="26"/>
      <w:szCs w:val="26"/>
      <w:lang w:val="en-US"/>
    </w:rPr>
  </w:style>
  <w:style w:type="character" w:customStyle="1" w:styleId="Ttulo6Char">
    <w:name w:val="Título 6 Char"/>
    <w:rsid w:val="005F3A92"/>
    <w:rPr>
      <w:rFonts w:ascii="Calibri" w:hAnsi="Calibri" w:cs="Times New Roman"/>
      <w:b/>
      <w:bCs/>
      <w:color w:val="000000"/>
      <w:lang w:val="en-US"/>
    </w:rPr>
  </w:style>
  <w:style w:type="character" w:customStyle="1" w:styleId="Ttulo7Char">
    <w:name w:val="Título 7 Char"/>
    <w:rsid w:val="005F3A92"/>
    <w:rPr>
      <w:rFonts w:ascii="Calibri" w:hAnsi="Calibri" w:cs="Times New Roman"/>
      <w:color w:val="000000"/>
      <w:sz w:val="24"/>
      <w:szCs w:val="24"/>
      <w:lang w:val="en-US"/>
    </w:rPr>
  </w:style>
  <w:style w:type="character" w:customStyle="1" w:styleId="Ttulo8Char">
    <w:name w:val="Título 8 Char"/>
    <w:rsid w:val="005F3A92"/>
    <w:rPr>
      <w:rFonts w:ascii="Calibri" w:hAnsi="Calibri" w:cs="Times New Roman"/>
      <w:i/>
      <w:iCs/>
      <w:color w:val="000000"/>
      <w:sz w:val="24"/>
      <w:szCs w:val="24"/>
      <w:lang w:val="en-US"/>
    </w:rPr>
  </w:style>
  <w:style w:type="character" w:customStyle="1" w:styleId="Ttulo9Char">
    <w:name w:val="Título 9 Char"/>
    <w:rsid w:val="005F3A92"/>
    <w:rPr>
      <w:rFonts w:ascii="Cambria" w:hAnsi="Cambria" w:cs="Times New Roman"/>
      <w:color w:val="000000"/>
      <w:lang w:val="en-US"/>
    </w:rPr>
  </w:style>
  <w:style w:type="character" w:customStyle="1" w:styleId="Ttulo4Char">
    <w:name w:val="Título 4 Char"/>
    <w:rsid w:val="005F3A92"/>
    <w:rPr>
      <w:rFonts w:ascii="Arial" w:eastAsia="Times New Roman" w:hAnsi="Arial" w:cs="Arial"/>
      <w:bCs/>
      <w:iCs/>
      <w:sz w:val="24"/>
      <w:szCs w:val="24"/>
      <w:lang w:val="en-US"/>
    </w:rPr>
  </w:style>
  <w:style w:type="character" w:styleId="HiperlinkVisitado">
    <w:name w:val="FollowedHyperlink"/>
    <w:rsid w:val="005F3A92"/>
    <w:rPr>
      <w:color w:val="800080"/>
      <w:u w:val="single"/>
    </w:rPr>
  </w:style>
  <w:style w:type="character" w:styleId="Hyperlink">
    <w:name w:val="Hyperlink"/>
    <w:uiPriority w:val="99"/>
    <w:rsid w:val="005F3A92"/>
    <w:rPr>
      <w:color w:val="0000FF"/>
      <w:u w:val="single"/>
    </w:rPr>
  </w:style>
  <w:style w:type="character" w:customStyle="1" w:styleId="CabealhoChar">
    <w:name w:val="Cabeçalho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TextodenotadefimChar">
    <w:name w:val="Texto de nota de fim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highlightedsearchterm">
    <w:name w:val="highlightedsearchterm"/>
    <w:basedOn w:val="Fontepargpadro1"/>
    <w:rsid w:val="005F3A92"/>
  </w:style>
  <w:style w:type="character" w:styleId="Forte">
    <w:name w:val="Strong"/>
    <w:qFormat/>
    <w:rsid w:val="005F3A92"/>
    <w:rPr>
      <w:b/>
      <w:bCs/>
    </w:rPr>
  </w:style>
  <w:style w:type="character" w:customStyle="1" w:styleId="CorpodetextoChar">
    <w:name w:val="Corpo de texto Char"/>
    <w:rsid w:val="005F3A92"/>
    <w:rPr>
      <w:rFonts w:ascii="Times New Roman" w:eastAsia="Times New Roman" w:hAnsi="Times New Roman" w:cs="Times New Roman"/>
    </w:rPr>
  </w:style>
  <w:style w:type="character" w:customStyle="1" w:styleId="TextodebaloChar">
    <w:name w:val="Texto de balão Char"/>
    <w:rsid w:val="005F3A92"/>
    <w:rPr>
      <w:rFonts w:ascii="Tahoma" w:eastAsia="Times New Roman" w:hAnsi="Tahoma" w:cs="Tahoma"/>
      <w:color w:val="000000"/>
      <w:sz w:val="16"/>
      <w:szCs w:val="16"/>
      <w:lang w:val="en-US"/>
    </w:rPr>
  </w:style>
  <w:style w:type="character" w:styleId="nfase">
    <w:name w:val="Emphasis"/>
    <w:basedOn w:val="Fontepargpadro1"/>
    <w:qFormat/>
    <w:rsid w:val="005F3A92"/>
    <w:rPr>
      <w:i/>
      <w:iCs/>
    </w:rPr>
  </w:style>
  <w:style w:type="character" w:customStyle="1" w:styleId="RodapChar">
    <w:name w:val="Rodapé Char"/>
    <w:rsid w:val="005F3A92"/>
    <w:rPr>
      <w:rFonts w:ascii="Arial" w:hAnsi="Arial" w:cs="Times New Roman"/>
      <w:color w:val="000000"/>
      <w:sz w:val="24"/>
      <w:szCs w:val="24"/>
      <w:lang w:val="en-US"/>
    </w:rPr>
  </w:style>
  <w:style w:type="character" w:customStyle="1" w:styleId="TextodenotaderodapChar">
    <w:name w:val="Texto de nota de rodapé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FootnoteCharacters">
    <w:name w:val="Footnote Characters"/>
    <w:rsid w:val="005F3A92"/>
    <w:rPr>
      <w:rFonts w:cs="Times New Roman"/>
      <w:vertAlign w:val="superscript"/>
    </w:rPr>
  </w:style>
  <w:style w:type="character" w:customStyle="1" w:styleId="DateChar">
    <w:name w:val="Date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EndnoteCharacters">
    <w:name w:val="Endnote Characters"/>
    <w:rsid w:val="005F3A92"/>
    <w:rPr>
      <w:vertAlign w:val="superscript"/>
    </w:rPr>
  </w:style>
  <w:style w:type="character" w:styleId="Nmerodelinha">
    <w:name w:val="line number"/>
    <w:basedOn w:val="Fontepargpadro1"/>
    <w:rsid w:val="005F3A92"/>
  </w:style>
  <w:style w:type="character" w:customStyle="1" w:styleId="IndexLink">
    <w:name w:val="Index Link"/>
    <w:rsid w:val="005F3A92"/>
  </w:style>
  <w:style w:type="paragraph" w:customStyle="1" w:styleId="Heading">
    <w:name w:val="Heading"/>
    <w:basedOn w:val="Normal"/>
    <w:next w:val="Corpodetexto"/>
    <w:rsid w:val="005F3A92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Corpodetexto">
    <w:name w:val="Body Text"/>
    <w:basedOn w:val="Normal"/>
    <w:rsid w:val="005F3A92"/>
    <w:pPr>
      <w:spacing w:before="0" w:after="120"/>
      <w:jc w:val="left"/>
    </w:pPr>
    <w:rPr>
      <w:rFonts w:ascii="Times New Roman" w:hAnsi="Times New Roman" w:cs="Times New Roman"/>
      <w:color w:val="auto"/>
      <w:sz w:val="20"/>
      <w:szCs w:val="20"/>
    </w:rPr>
  </w:style>
  <w:style w:type="paragraph" w:styleId="Lista">
    <w:name w:val="List"/>
    <w:basedOn w:val="Corpodetexto"/>
    <w:rsid w:val="005F3A92"/>
    <w:rPr>
      <w:rFonts w:cs="FreeSans"/>
    </w:rPr>
  </w:style>
  <w:style w:type="paragraph" w:styleId="Legenda">
    <w:name w:val="caption"/>
    <w:basedOn w:val="Normal"/>
    <w:qFormat/>
    <w:rsid w:val="005F3A92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5F3A92"/>
    <w:pPr>
      <w:suppressLineNumbers/>
    </w:pPr>
    <w:rPr>
      <w:rFonts w:cs="FreeSans"/>
    </w:rPr>
  </w:style>
  <w:style w:type="paragraph" w:customStyle="1" w:styleId="Entrevistas-Transcrio">
    <w:name w:val="Entrevistas - Transcrição"/>
    <w:basedOn w:val="Normal"/>
    <w:next w:val="TextodoTrabalho"/>
    <w:rsid w:val="005F3A92"/>
    <w:pPr>
      <w:spacing w:before="240" w:after="240"/>
    </w:pPr>
    <w:rPr>
      <w:i/>
    </w:rPr>
  </w:style>
  <w:style w:type="paragraph" w:styleId="Textodenotadefim">
    <w:name w:val="endnote text"/>
    <w:basedOn w:val="Normal"/>
    <w:rsid w:val="005F3A92"/>
    <w:rPr>
      <w:sz w:val="20"/>
      <w:szCs w:val="20"/>
    </w:rPr>
  </w:style>
  <w:style w:type="paragraph" w:styleId="Cabealho">
    <w:name w:val="header"/>
    <w:basedOn w:val="Normal"/>
    <w:rsid w:val="005F3A92"/>
    <w:pPr>
      <w:tabs>
        <w:tab w:val="center" w:pos="4252"/>
        <w:tab w:val="right" w:pos="8504"/>
      </w:tabs>
    </w:pPr>
  </w:style>
  <w:style w:type="paragraph" w:customStyle="1" w:styleId="Formataodoresumo">
    <w:name w:val="Formatação do resumo"/>
    <w:basedOn w:val="Normal"/>
    <w:rsid w:val="005F3A92"/>
    <w:pPr>
      <w:spacing w:before="0" w:after="300"/>
    </w:pPr>
    <w:rPr>
      <w:lang w:val="pt-BR"/>
    </w:rPr>
  </w:style>
  <w:style w:type="paragraph" w:customStyle="1" w:styleId="Marcadores">
    <w:name w:val="Marcadores"/>
    <w:basedOn w:val="Formataodoresumo"/>
    <w:rsid w:val="005F3A92"/>
    <w:pPr>
      <w:numPr>
        <w:numId w:val="9"/>
      </w:numPr>
    </w:pPr>
  </w:style>
  <w:style w:type="paragraph" w:styleId="NormalWeb">
    <w:name w:val="Normal (Web)"/>
    <w:basedOn w:val="Normal"/>
    <w:rsid w:val="005F3A92"/>
    <w:pPr>
      <w:spacing w:before="0" w:after="0"/>
      <w:jc w:val="left"/>
    </w:pPr>
    <w:rPr>
      <w:color w:val="auto"/>
      <w:lang w:val="pt-BR"/>
    </w:rPr>
  </w:style>
  <w:style w:type="paragraph" w:styleId="Textodebalo">
    <w:name w:val="Balloon Text"/>
    <w:basedOn w:val="Normal"/>
    <w:rsid w:val="005F3A92"/>
    <w:pPr>
      <w:spacing w:before="0" w:after="0"/>
    </w:pPr>
    <w:rPr>
      <w:rFonts w:ascii="Tahoma" w:hAnsi="Tahoma" w:cs="Tahoma"/>
      <w:sz w:val="16"/>
      <w:szCs w:val="16"/>
    </w:rPr>
  </w:style>
  <w:style w:type="paragraph" w:customStyle="1" w:styleId="CF-CapaeFolhadeRosto">
    <w:name w:val="CF - Capa e Folha de Rosto"/>
    <w:basedOn w:val="Normal"/>
    <w:rsid w:val="005F3A92"/>
    <w:pPr>
      <w:spacing w:line="360" w:lineRule="auto"/>
      <w:jc w:val="center"/>
    </w:pPr>
    <w:rPr>
      <w:b/>
      <w:caps/>
      <w:color w:val="auto"/>
    </w:rPr>
  </w:style>
  <w:style w:type="paragraph" w:customStyle="1" w:styleId="CF-TtulodaCapaedaFolhadeRosto">
    <w:name w:val="CF - Título da Capa e da Folha de Rosto"/>
    <w:basedOn w:val="CF-CapaeFolhadeRosto"/>
    <w:rsid w:val="005F3A92"/>
    <w:rPr>
      <w:sz w:val="28"/>
      <w:lang w:val="pt-BR"/>
    </w:rPr>
  </w:style>
  <w:style w:type="paragraph" w:customStyle="1" w:styleId="DedicatriaEpgrafe">
    <w:name w:val="Dedicatória/Epígrafe"/>
    <w:basedOn w:val="Normal"/>
    <w:next w:val="Normal"/>
    <w:rsid w:val="005F3A92"/>
    <w:pPr>
      <w:ind w:left="4536"/>
      <w:jc w:val="right"/>
    </w:pPr>
    <w:rPr>
      <w:lang w:val="pt-BR"/>
    </w:rPr>
  </w:style>
  <w:style w:type="paragraph" w:customStyle="1" w:styleId="CF-NaturezadoTrabalho-Orientador">
    <w:name w:val="CF - Natureza do Trabalho - Orientador"/>
    <w:basedOn w:val="Normal"/>
    <w:rsid w:val="005F3A92"/>
    <w:pPr>
      <w:ind w:left="4536"/>
    </w:pPr>
  </w:style>
  <w:style w:type="paragraph" w:customStyle="1" w:styleId="Titulo6">
    <w:name w:val="Titulo 6"/>
    <w:basedOn w:val="Normal"/>
    <w:next w:val="Normal"/>
    <w:rsid w:val="005F3A92"/>
    <w:pPr>
      <w:spacing w:after="600" w:line="360" w:lineRule="auto"/>
      <w:jc w:val="center"/>
    </w:pPr>
    <w:rPr>
      <w:b/>
      <w:caps/>
      <w:lang w:val="pt-BR"/>
    </w:rPr>
  </w:style>
  <w:style w:type="paragraph" w:customStyle="1" w:styleId="TextodoTrabalho">
    <w:name w:val="Texto do Trabalho"/>
    <w:basedOn w:val="Normal"/>
    <w:rsid w:val="005F3A92"/>
    <w:pPr>
      <w:spacing w:before="0" w:after="0" w:line="360" w:lineRule="auto"/>
      <w:ind w:firstLine="851"/>
    </w:pPr>
    <w:rPr>
      <w:lang w:val="pt-BR"/>
    </w:rPr>
  </w:style>
  <w:style w:type="paragraph" w:styleId="Rodap">
    <w:name w:val="footer"/>
    <w:basedOn w:val="Normal"/>
    <w:rsid w:val="005F3A92"/>
    <w:rPr>
      <w:rFonts w:eastAsia="Calibri"/>
    </w:rPr>
  </w:style>
  <w:style w:type="paragraph" w:customStyle="1" w:styleId="Titulo1">
    <w:name w:val="Titulo 1"/>
    <w:basedOn w:val="Normal"/>
    <w:next w:val="TextodoTrabalho"/>
    <w:rsid w:val="005F3A92"/>
    <w:pPr>
      <w:numPr>
        <w:numId w:val="6"/>
      </w:numPr>
      <w:spacing w:after="600"/>
    </w:pPr>
    <w:rPr>
      <w:b/>
      <w:caps/>
      <w:lang w:val="pt-BR"/>
    </w:rPr>
  </w:style>
  <w:style w:type="paragraph" w:styleId="Textodenotaderodap">
    <w:name w:val="footnote text"/>
    <w:basedOn w:val="Normal"/>
    <w:rsid w:val="005F3A92"/>
    <w:pPr>
      <w:spacing w:before="0" w:after="0"/>
      <w:ind w:right="397"/>
    </w:pPr>
    <w:rPr>
      <w:sz w:val="20"/>
      <w:szCs w:val="20"/>
    </w:rPr>
  </w:style>
  <w:style w:type="paragraph" w:customStyle="1" w:styleId="Palavras-chave">
    <w:name w:val="Palavras-chave"/>
    <w:basedOn w:val="Formataodoresumo"/>
    <w:rsid w:val="005F3A92"/>
    <w:pPr>
      <w:jc w:val="left"/>
    </w:pPr>
  </w:style>
  <w:style w:type="paragraph" w:customStyle="1" w:styleId="FormataodasReferncias">
    <w:name w:val="Formatação das Referências"/>
    <w:basedOn w:val="Normal"/>
    <w:rsid w:val="005F3A92"/>
    <w:pPr>
      <w:spacing w:before="0" w:after="600"/>
      <w:jc w:val="left"/>
    </w:pPr>
    <w:rPr>
      <w:color w:val="auto"/>
      <w:lang w:val="pt-BR"/>
    </w:rPr>
  </w:style>
  <w:style w:type="paragraph" w:customStyle="1" w:styleId="Textotabela-Cabealho">
    <w:name w:val="Texto tabela - Cabeçalho"/>
    <w:basedOn w:val="Normal"/>
    <w:rsid w:val="005F3A92"/>
    <w:pPr>
      <w:jc w:val="center"/>
    </w:pPr>
    <w:rPr>
      <w:b/>
      <w:color w:val="auto"/>
      <w:sz w:val="20"/>
    </w:rPr>
  </w:style>
  <w:style w:type="paragraph" w:customStyle="1" w:styleId="Textotabela-CorpodaTabela">
    <w:name w:val="Texto tabela - Corpo da Tabela"/>
    <w:basedOn w:val="Textotabela-Cabealho"/>
    <w:rsid w:val="005F3A92"/>
    <w:rPr>
      <w:b w:val="0"/>
    </w:rPr>
  </w:style>
  <w:style w:type="paragraph" w:customStyle="1" w:styleId="Legenda1">
    <w:name w:val="Legenda1"/>
    <w:basedOn w:val="Normal"/>
    <w:next w:val="FontedasIlustraes"/>
    <w:rsid w:val="005F3A92"/>
    <w:pPr>
      <w:keepNext/>
      <w:keepLines/>
      <w:spacing w:before="0" w:after="0"/>
      <w:jc w:val="center"/>
    </w:pPr>
    <w:rPr>
      <w:b/>
      <w:bCs/>
      <w:sz w:val="20"/>
      <w:szCs w:val="20"/>
    </w:rPr>
  </w:style>
  <w:style w:type="paragraph" w:customStyle="1" w:styleId="LegendaTabela">
    <w:name w:val="Legenda Tabela"/>
    <w:basedOn w:val="Legenda1"/>
    <w:next w:val="Normal"/>
    <w:rsid w:val="005F3A92"/>
    <w:rPr>
      <w:color w:val="auto"/>
      <w:szCs w:val="18"/>
      <w:lang w:val="pt-BR"/>
    </w:rPr>
  </w:style>
  <w:style w:type="paragraph" w:customStyle="1" w:styleId="FontedasTabelas">
    <w:name w:val="Fonte das Tabelas"/>
    <w:basedOn w:val="Normal"/>
    <w:next w:val="TextodoTrabalho"/>
    <w:rsid w:val="005F3A92"/>
    <w:pPr>
      <w:keepNext/>
      <w:keepLines/>
      <w:jc w:val="center"/>
    </w:pPr>
    <w:rPr>
      <w:b/>
      <w:color w:val="auto"/>
      <w:sz w:val="20"/>
      <w:lang w:val="pt-BR"/>
    </w:rPr>
  </w:style>
  <w:style w:type="paragraph" w:customStyle="1" w:styleId="PargrafoparaIlustraes">
    <w:name w:val="Parágrafo para Ilustrações"/>
    <w:basedOn w:val="Normal"/>
    <w:next w:val="Legenda1"/>
    <w:rsid w:val="005F3A92"/>
    <w:pPr>
      <w:keepNext/>
      <w:keepLines/>
      <w:jc w:val="center"/>
    </w:pPr>
    <w:rPr>
      <w:sz w:val="20"/>
      <w:lang w:val="pt-BR"/>
    </w:rPr>
  </w:style>
  <w:style w:type="paragraph" w:customStyle="1" w:styleId="FontedasIlustraes">
    <w:name w:val="Fonte das Ilustrações"/>
    <w:basedOn w:val="Normal"/>
    <w:next w:val="TextodoTrabalho"/>
    <w:rsid w:val="005F3A92"/>
    <w:pPr>
      <w:keepNext/>
      <w:keepLines/>
      <w:spacing w:before="0" w:after="300"/>
      <w:jc w:val="center"/>
    </w:pPr>
    <w:rPr>
      <w:b/>
      <w:color w:val="auto"/>
      <w:sz w:val="20"/>
      <w:lang w:val="pt-BR"/>
    </w:rPr>
  </w:style>
  <w:style w:type="paragraph" w:customStyle="1" w:styleId="ContedodosQuadros">
    <w:name w:val="Conteúdo dos Quadros"/>
    <w:basedOn w:val="Normal"/>
    <w:next w:val="TextodoTrabalho"/>
    <w:rsid w:val="005F3A92"/>
    <w:rPr>
      <w:color w:val="auto"/>
      <w:sz w:val="20"/>
      <w:szCs w:val="20"/>
      <w:lang w:val="pt-BR"/>
    </w:rPr>
  </w:style>
  <w:style w:type="paragraph" w:customStyle="1" w:styleId="Citaolonga">
    <w:name w:val="Citação longa"/>
    <w:basedOn w:val="Normal"/>
    <w:next w:val="TextodoTrabalho"/>
    <w:rsid w:val="005F3A92"/>
    <w:pPr>
      <w:keepLines/>
      <w:spacing w:before="600" w:after="600"/>
      <w:ind w:left="2268"/>
    </w:pPr>
    <w:rPr>
      <w:sz w:val="20"/>
      <w:lang w:val="pt-BR"/>
    </w:rPr>
  </w:style>
  <w:style w:type="paragraph" w:customStyle="1" w:styleId="CitaoExtraLongaIncio">
    <w:name w:val="Citação Extra Longa Início"/>
    <w:basedOn w:val="Normal"/>
    <w:next w:val="Normal"/>
    <w:rsid w:val="005F3A92"/>
    <w:pPr>
      <w:spacing w:before="600"/>
      <w:ind w:left="2268"/>
    </w:pPr>
    <w:rPr>
      <w:sz w:val="20"/>
    </w:rPr>
  </w:style>
  <w:style w:type="paragraph" w:customStyle="1" w:styleId="CitaoExtraLongaMeio">
    <w:name w:val="Citação Extra Longa Meio"/>
    <w:basedOn w:val="CitaoExtraLongaIncio"/>
    <w:rsid w:val="005F3A92"/>
    <w:pPr>
      <w:spacing w:before="0"/>
    </w:pPr>
    <w:rPr>
      <w:lang w:val="pt-BR"/>
    </w:rPr>
  </w:style>
  <w:style w:type="paragraph" w:customStyle="1" w:styleId="CitaoExtraLongaFim">
    <w:name w:val="Citação Extra Longa Fim"/>
    <w:basedOn w:val="CitaoExtraLongaMeio"/>
    <w:next w:val="Normal"/>
    <w:rsid w:val="005F3A92"/>
    <w:pPr>
      <w:spacing w:after="600"/>
    </w:pPr>
  </w:style>
  <w:style w:type="paragraph" w:customStyle="1" w:styleId="ndicedeilustraes1">
    <w:name w:val="Índice de ilustrações1"/>
    <w:basedOn w:val="Normal"/>
    <w:next w:val="Normal"/>
    <w:rsid w:val="005F3A92"/>
    <w:pPr>
      <w:jc w:val="left"/>
    </w:pPr>
  </w:style>
  <w:style w:type="paragraph" w:styleId="Sumrio1">
    <w:name w:val="toc 1"/>
    <w:basedOn w:val="Normal"/>
    <w:next w:val="Normal"/>
    <w:uiPriority w:val="39"/>
    <w:rsid w:val="005F3A92"/>
    <w:pPr>
      <w:tabs>
        <w:tab w:val="left" w:pos="170"/>
        <w:tab w:val="left" w:leader="dot" w:pos="8647"/>
      </w:tabs>
      <w:jc w:val="left"/>
    </w:pPr>
    <w:rPr>
      <w:b/>
      <w:caps/>
      <w:color w:val="auto"/>
    </w:rPr>
  </w:style>
  <w:style w:type="paragraph" w:styleId="Sumrio2">
    <w:name w:val="toc 2"/>
    <w:basedOn w:val="Normal"/>
    <w:next w:val="Normal"/>
    <w:uiPriority w:val="39"/>
    <w:rsid w:val="005F3A92"/>
    <w:pPr>
      <w:tabs>
        <w:tab w:val="left" w:pos="425"/>
        <w:tab w:val="left" w:leader="dot" w:pos="8647"/>
      </w:tabs>
      <w:jc w:val="left"/>
    </w:pPr>
    <w:rPr>
      <w:caps/>
      <w:color w:val="auto"/>
    </w:rPr>
  </w:style>
  <w:style w:type="paragraph" w:styleId="Sumrio3">
    <w:name w:val="toc 3"/>
    <w:basedOn w:val="Normal"/>
    <w:next w:val="Normal"/>
    <w:rsid w:val="005F3A92"/>
    <w:pPr>
      <w:tabs>
        <w:tab w:val="left" w:pos="567"/>
        <w:tab w:val="left" w:leader="dot" w:pos="8647"/>
      </w:tabs>
      <w:jc w:val="left"/>
    </w:pPr>
  </w:style>
  <w:style w:type="paragraph" w:styleId="Sumrio4">
    <w:name w:val="toc 4"/>
    <w:basedOn w:val="Normal"/>
    <w:next w:val="Normal"/>
    <w:rsid w:val="005F3A92"/>
    <w:pPr>
      <w:tabs>
        <w:tab w:val="left" w:pos="822"/>
        <w:tab w:val="left" w:leader="dot" w:pos="8647"/>
      </w:tabs>
      <w:jc w:val="left"/>
    </w:pPr>
  </w:style>
  <w:style w:type="paragraph" w:styleId="Sumrio5">
    <w:name w:val="toc 5"/>
    <w:basedOn w:val="Normal"/>
    <w:next w:val="Normal"/>
    <w:rsid w:val="005F3A92"/>
    <w:pPr>
      <w:tabs>
        <w:tab w:val="left" w:pos="964"/>
        <w:tab w:val="left" w:leader="dot" w:pos="8647"/>
      </w:tabs>
      <w:jc w:val="left"/>
    </w:pPr>
    <w:rPr>
      <w:i/>
    </w:rPr>
  </w:style>
  <w:style w:type="paragraph" w:customStyle="1" w:styleId="TtuloREFERNCIAS">
    <w:name w:val="Título REFERÊNCIAS"/>
    <w:basedOn w:val="Normal"/>
    <w:next w:val="FormataodasReferncias"/>
    <w:rsid w:val="005F3A92"/>
    <w:pPr>
      <w:spacing w:after="600"/>
      <w:jc w:val="center"/>
    </w:pPr>
    <w:rPr>
      <w:b/>
      <w:caps/>
      <w:color w:val="auto"/>
    </w:rPr>
  </w:style>
  <w:style w:type="paragraph" w:styleId="Sumrio6">
    <w:name w:val="toc 6"/>
    <w:basedOn w:val="Normal"/>
    <w:next w:val="Normal"/>
    <w:rsid w:val="005F3A92"/>
    <w:pPr>
      <w:tabs>
        <w:tab w:val="left" w:pos="1701"/>
        <w:tab w:val="left" w:leader="dot" w:pos="8647"/>
      </w:tabs>
      <w:jc w:val="left"/>
    </w:pPr>
    <w:rPr>
      <w:b/>
    </w:rPr>
  </w:style>
  <w:style w:type="paragraph" w:customStyle="1" w:styleId="Ps-Textuais-APNDICES">
    <w:name w:val="Pós-Textuais - APÊNDICES"/>
    <w:basedOn w:val="Normal"/>
    <w:next w:val="TextodoTrabalho"/>
    <w:rsid w:val="005F3A92"/>
    <w:pPr>
      <w:numPr>
        <w:numId w:val="11"/>
      </w:numPr>
      <w:autoSpaceDE w:val="0"/>
      <w:jc w:val="center"/>
    </w:pPr>
    <w:rPr>
      <w:color w:val="auto"/>
      <w:lang w:val="pt-BR"/>
    </w:rPr>
  </w:style>
  <w:style w:type="paragraph" w:customStyle="1" w:styleId="Ps-Textuais-ANEXOS">
    <w:name w:val="Pós-Textuais - ANEXOS"/>
    <w:basedOn w:val="Normal"/>
    <w:next w:val="TextodoTrabalho"/>
    <w:rsid w:val="005F3A92"/>
    <w:pPr>
      <w:numPr>
        <w:numId w:val="13"/>
      </w:numPr>
      <w:autoSpaceDE w:val="0"/>
      <w:jc w:val="center"/>
    </w:pPr>
    <w:rPr>
      <w:color w:val="auto"/>
      <w:lang w:val="pt-BR"/>
    </w:rPr>
  </w:style>
  <w:style w:type="paragraph" w:styleId="Sumrio8">
    <w:name w:val="toc 8"/>
    <w:basedOn w:val="Normal"/>
    <w:next w:val="Normal"/>
    <w:rsid w:val="005F3A92"/>
    <w:rPr>
      <w:b/>
      <w:color w:val="auto"/>
    </w:rPr>
  </w:style>
  <w:style w:type="paragraph" w:styleId="Sumrio7">
    <w:name w:val="toc 7"/>
    <w:basedOn w:val="Normal"/>
    <w:next w:val="Normal"/>
    <w:rsid w:val="005F3A92"/>
    <w:pPr>
      <w:tabs>
        <w:tab w:val="left" w:pos="1332"/>
        <w:tab w:val="left" w:leader="dot" w:pos="8647"/>
      </w:tabs>
      <w:jc w:val="left"/>
    </w:pPr>
    <w:rPr>
      <w:b/>
    </w:rPr>
  </w:style>
  <w:style w:type="paragraph" w:styleId="Sumrio9">
    <w:name w:val="toc 9"/>
    <w:basedOn w:val="Index"/>
    <w:rsid w:val="005F3A92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5F3A92"/>
    <w:pPr>
      <w:tabs>
        <w:tab w:val="right" w:leader="dot" w:pos="7091"/>
      </w:tabs>
      <w:ind w:left="2547"/>
    </w:pPr>
  </w:style>
  <w:style w:type="character" w:styleId="TextodoEspaoReservado">
    <w:name w:val="Placeholder Text"/>
    <w:basedOn w:val="Fontepargpadro"/>
    <w:uiPriority w:val="99"/>
    <w:semiHidden/>
    <w:rsid w:val="00043D6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an.ALANJUNIORPC\Desktop\tcc\TCC\TCC2\Documenta&#231;&#227;o\TCC%20-%20Alan%20Wilcka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TCC - Alan Wilckay</Template>
  <TotalTime>1758</TotalTime>
  <Pages>21</Pages>
  <Words>3528</Words>
  <Characters>19055</Characters>
  <Application>Microsoft Office Word</Application>
  <DocSecurity>0</DocSecurity>
  <Lines>158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 Wilckay</dc:creator>
  <cp:lastModifiedBy>Alan Wilckay</cp:lastModifiedBy>
  <cp:revision>87</cp:revision>
  <cp:lastPrinted>2013-08-17T15:32:00Z</cp:lastPrinted>
  <dcterms:created xsi:type="dcterms:W3CDTF">2018-10-13T17:41:00Z</dcterms:created>
  <dcterms:modified xsi:type="dcterms:W3CDTF">2018-10-17T02:48:00Z</dcterms:modified>
</cp:coreProperties>
</file>